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058FE" w14:textId="77777777" w:rsidR="002B0B21" w:rsidRPr="001028DB" w:rsidRDefault="002B0B21" w:rsidP="001028DB"/>
    <w:p w14:paraId="2E52E8B5" w14:textId="77777777" w:rsidR="002B0B21" w:rsidRPr="00614EDE" w:rsidRDefault="002B0B21" w:rsidP="00614EDE"/>
    <w:p w14:paraId="3DB638D4" w14:textId="77777777" w:rsidR="006D2C0A" w:rsidRDefault="00FC49AF" w:rsidP="006D2C0A">
      <w:pPr>
        <w:pStyle w:val="afffff3"/>
      </w:pPr>
      <w:r w:rsidRPr="006D2C0A">
        <w:rPr>
          <w:rFonts w:hint="eastAsia"/>
        </w:rPr>
        <w:t>第五届（2020年）</w:t>
      </w:r>
    </w:p>
    <w:p w14:paraId="12AEE506" w14:textId="77777777" w:rsidR="00FC49AF" w:rsidRPr="006D2C0A" w:rsidRDefault="00FC49AF" w:rsidP="006D2C0A">
      <w:pPr>
        <w:pStyle w:val="afffff3"/>
      </w:pPr>
      <w:r w:rsidRPr="006D2C0A">
        <w:rPr>
          <w:rFonts w:hint="eastAsia"/>
        </w:rPr>
        <w:t>全国高校密码数学挑战赛</w:t>
      </w:r>
    </w:p>
    <w:p w14:paraId="5A94E002" w14:textId="77777777" w:rsidR="002B0B21" w:rsidRPr="006D2C0A" w:rsidRDefault="00FC49AF" w:rsidP="006D2C0A">
      <w:pPr>
        <w:pStyle w:val="afffff3"/>
      </w:pPr>
      <w:commentRangeStart w:id="0"/>
      <w:r w:rsidRPr="006D2C0A">
        <w:rPr>
          <w:rFonts w:hint="eastAsia"/>
        </w:rPr>
        <w:t>参赛</w:t>
      </w:r>
      <w:commentRangeEnd w:id="0"/>
      <w:r w:rsidR="006D2C0A">
        <w:rPr>
          <w:rStyle w:val="ac"/>
          <w:rFonts w:ascii="Times New Roman" w:eastAsia="宋体" w:hAnsi="Times New Roman" w:cs="Times New Roman"/>
        </w:rPr>
        <w:commentReference w:id="0"/>
      </w:r>
      <w:r w:rsidR="002B0B21" w:rsidRPr="006D2C0A">
        <w:t>论文</w:t>
      </w:r>
    </w:p>
    <w:p w14:paraId="1C629BD9" w14:textId="77777777" w:rsidR="002B0B21" w:rsidRDefault="002B0B21"/>
    <w:p w14:paraId="0E01959F" w14:textId="77777777" w:rsidR="002B0B21" w:rsidRDefault="002B0B21"/>
    <w:p w14:paraId="6DD5BAAB" w14:textId="77777777" w:rsidR="002B0B21" w:rsidRDefault="002B0B21"/>
    <w:p w14:paraId="3B671E05" w14:textId="77777777" w:rsidR="002B0B21" w:rsidRDefault="002B0B21"/>
    <w:p w14:paraId="7DF76EDE" w14:textId="77777777" w:rsidR="00741667" w:rsidRDefault="00741667"/>
    <w:p w14:paraId="18653EAD" w14:textId="77777777" w:rsidR="00741667" w:rsidRPr="001028DB" w:rsidRDefault="00741667" w:rsidP="001028DB"/>
    <w:p w14:paraId="7F22286B" w14:textId="77777777" w:rsidR="00741667" w:rsidRPr="006D2C0A" w:rsidRDefault="003A7661" w:rsidP="003A7661">
      <w:pPr>
        <w:jc w:val="center"/>
        <w:rPr>
          <w:rStyle w:val="afffff2"/>
        </w:rPr>
      </w:pPr>
      <w:r w:rsidRPr="006D2C0A">
        <w:rPr>
          <w:rStyle w:val="afffff2"/>
          <w:rFonts w:hint="eastAsia"/>
        </w:rPr>
        <w:t>（此处为论文</w:t>
      </w:r>
      <w:commentRangeStart w:id="1"/>
      <w:r w:rsidRPr="006D2C0A">
        <w:rPr>
          <w:rStyle w:val="afffff2"/>
          <w:rFonts w:hint="eastAsia"/>
        </w:rPr>
        <w:t>题目</w:t>
      </w:r>
      <w:commentRangeEnd w:id="1"/>
      <w:r w:rsidR="00BA3D8F">
        <w:rPr>
          <w:rStyle w:val="ac"/>
        </w:rPr>
        <w:commentReference w:id="1"/>
      </w:r>
      <w:r w:rsidRPr="006D2C0A">
        <w:rPr>
          <w:rStyle w:val="afffff2"/>
          <w:rFonts w:hint="eastAsia"/>
        </w:rPr>
        <w:t>，黑体、二号、居中）</w:t>
      </w:r>
    </w:p>
    <w:p w14:paraId="5C758C34" w14:textId="77777777" w:rsidR="00741667" w:rsidRDefault="00741667"/>
    <w:p w14:paraId="24908022" w14:textId="77777777" w:rsidR="00741667" w:rsidRDefault="00741667"/>
    <w:p w14:paraId="569058A4" w14:textId="77777777" w:rsidR="00741667" w:rsidRDefault="00741667"/>
    <w:p w14:paraId="7AA55F92" w14:textId="77777777" w:rsidR="00741667" w:rsidRDefault="00741667"/>
    <w:p w14:paraId="355055A2" w14:textId="77777777" w:rsidR="002B0B21" w:rsidRDefault="002B0B21"/>
    <w:p w14:paraId="65F1E969" w14:textId="77777777" w:rsidR="002B0B21" w:rsidRDefault="002B0B21"/>
    <w:p w14:paraId="0C945EE1" w14:textId="77777777" w:rsidR="002B0B21" w:rsidRDefault="002B0B21"/>
    <w:p w14:paraId="33088946" w14:textId="77777777" w:rsidR="002B0B21" w:rsidRDefault="002B0B21"/>
    <w:p w14:paraId="69870A5C" w14:textId="77777777" w:rsidR="003C08EB" w:rsidRDefault="003C08EB" w:rsidP="003C08EB">
      <w:pPr>
        <w:tabs>
          <w:tab w:val="left" w:pos="6720"/>
        </w:tabs>
        <w:spacing w:line="720" w:lineRule="exact"/>
        <w:ind w:firstLineChars="642" w:firstLine="1798"/>
        <w:rPr>
          <w:rFonts w:ascii="黑体" w:eastAsia="黑体" w:hAnsi="黑体" w:cs="楷体"/>
          <w:bCs/>
          <w:sz w:val="28"/>
          <w:szCs w:val="28"/>
          <w:u w:val="single"/>
        </w:rPr>
      </w:pPr>
      <w:r>
        <w:rPr>
          <w:rFonts w:ascii="黑体" w:eastAsia="黑体" w:hAnsi="黑体" w:cs="楷体" w:hint="eastAsia"/>
          <w:bCs/>
          <w:sz w:val="28"/>
          <w:szCs w:val="28"/>
        </w:rPr>
        <w:t>战队名称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     </w:t>
      </w:r>
      <w:r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          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</w:t>
      </w:r>
      <w:r>
        <w:rPr>
          <w:rFonts w:ascii="黑体" w:eastAsia="黑体" w:hAnsi="黑体" w:cs="楷体"/>
          <w:bCs/>
          <w:sz w:val="28"/>
          <w:szCs w:val="28"/>
          <w:u w:val="single"/>
        </w:rPr>
        <w:t xml:space="preserve"> 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 </w:t>
      </w:r>
    </w:p>
    <w:p w14:paraId="7CA553A5" w14:textId="77777777" w:rsidR="002B0B21" w:rsidRPr="006D2C0A" w:rsidRDefault="002B0B21" w:rsidP="00BA3D8F">
      <w:pPr>
        <w:tabs>
          <w:tab w:val="left" w:pos="3444"/>
          <w:tab w:val="left" w:pos="6762"/>
        </w:tabs>
        <w:spacing w:line="720" w:lineRule="exact"/>
        <w:ind w:firstLineChars="642" w:firstLine="1798"/>
        <w:rPr>
          <w:rFonts w:ascii="黑体" w:eastAsia="黑体" w:hAnsi="黑体" w:cs="楷体"/>
          <w:bCs/>
          <w:sz w:val="28"/>
          <w:szCs w:val="28"/>
          <w:u w:val="single"/>
        </w:rPr>
      </w:pPr>
      <w:commentRangeStart w:id="2"/>
      <w:r w:rsidRPr="006D2C0A">
        <w:rPr>
          <w:rFonts w:ascii="黑体" w:eastAsia="黑体" w:hAnsi="黑体" w:cs="楷体" w:hint="eastAsia"/>
          <w:bCs/>
          <w:sz w:val="28"/>
          <w:szCs w:val="28"/>
        </w:rPr>
        <w:t>学</w:t>
      </w:r>
      <w:r w:rsidR="004F5FF1" w:rsidRPr="006D2C0A">
        <w:rPr>
          <w:rFonts w:ascii="黑体" w:eastAsia="黑体" w:hAnsi="黑体" w:cs="楷体"/>
          <w:bCs/>
          <w:sz w:val="28"/>
          <w:szCs w:val="28"/>
        </w:rPr>
        <w:t xml:space="preserve">    </w:t>
      </w:r>
      <w:r w:rsidR="00741667" w:rsidRPr="006D2C0A">
        <w:rPr>
          <w:rFonts w:ascii="黑体" w:eastAsia="黑体" w:hAnsi="黑体" w:cs="楷体" w:hint="eastAsia"/>
          <w:bCs/>
          <w:sz w:val="28"/>
          <w:szCs w:val="28"/>
        </w:rPr>
        <w:t>校</w:t>
      </w:r>
      <w:r w:rsidR="00BA3D8F" w:rsidRPr="006D2C0A">
        <w:rPr>
          <w:rFonts w:ascii="黑体" w:eastAsia="黑体" w:hAnsi="黑体" w:cs="楷体" w:hint="eastAsia"/>
          <w:bCs/>
          <w:sz w:val="28"/>
          <w:szCs w:val="28"/>
        </w:rPr>
        <w:t xml:space="preserve"> </w:t>
      </w:r>
      <w:r w:rsidR="00BA3D8F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             </w:t>
      </w:r>
      <w:r w:rsidR="006D2C0A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</w:t>
      </w:r>
      <w:r w:rsidR="00BA3D8F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         </w:t>
      </w:r>
    </w:p>
    <w:p w14:paraId="6D86D42E" w14:textId="77777777" w:rsidR="006D2C0A" w:rsidRPr="006D2C0A" w:rsidRDefault="00741667" w:rsidP="006D2C0A">
      <w:pPr>
        <w:tabs>
          <w:tab w:val="left" w:pos="6720"/>
        </w:tabs>
        <w:spacing w:line="720" w:lineRule="exact"/>
        <w:ind w:firstLineChars="642" w:firstLine="1798"/>
        <w:rPr>
          <w:rFonts w:ascii="黑体" w:eastAsia="黑体" w:hAnsi="黑体" w:cs="楷体"/>
          <w:bCs/>
          <w:sz w:val="28"/>
          <w:szCs w:val="28"/>
        </w:rPr>
      </w:pPr>
      <w:r w:rsidRPr="006D2C0A">
        <w:rPr>
          <w:rFonts w:ascii="黑体" w:eastAsia="黑体" w:hAnsi="黑体" w:cs="楷体" w:hint="eastAsia"/>
          <w:bCs/>
          <w:sz w:val="28"/>
          <w:szCs w:val="28"/>
        </w:rPr>
        <w:t>学</w:t>
      </w:r>
      <w:r w:rsidR="006D2C0A" w:rsidRPr="006D2C0A">
        <w:rPr>
          <w:rFonts w:ascii="黑体" w:eastAsia="黑体" w:hAnsi="黑体" w:cs="楷体" w:hint="eastAsia"/>
          <w:bCs/>
          <w:sz w:val="28"/>
          <w:szCs w:val="28"/>
        </w:rPr>
        <w:t xml:space="preserve"> </w:t>
      </w:r>
      <w:r w:rsidR="006D2C0A" w:rsidRPr="006D2C0A">
        <w:rPr>
          <w:rFonts w:ascii="黑体" w:eastAsia="黑体" w:hAnsi="黑体" w:cs="楷体"/>
          <w:bCs/>
          <w:sz w:val="28"/>
          <w:szCs w:val="28"/>
        </w:rPr>
        <w:t xml:space="preserve">   </w:t>
      </w:r>
      <w:r w:rsidRPr="006D2C0A">
        <w:rPr>
          <w:rFonts w:ascii="黑体" w:eastAsia="黑体" w:hAnsi="黑体" w:cs="楷体" w:hint="eastAsia"/>
          <w:bCs/>
          <w:sz w:val="28"/>
          <w:szCs w:val="28"/>
        </w:rPr>
        <w:t>院</w:t>
      </w:r>
      <w:r w:rsidR="006D2C0A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                    </w:t>
      </w:r>
      <w:r w:rsidR="003C08EB">
        <w:rPr>
          <w:rFonts w:ascii="黑体" w:eastAsia="黑体" w:hAnsi="黑体" w:cs="楷体"/>
          <w:bCs/>
          <w:sz w:val="28"/>
          <w:szCs w:val="28"/>
          <w:u w:val="single"/>
        </w:rPr>
        <w:t xml:space="preserve"> </w:t>
      </w:r>
      <w:r w:rsidR="006D2C0A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   </w:t>
      </w:r>
    </w:p>
    <w:p w14:paraId="6886D0A2" w14:textId="77777777" w:rsidR="002B0B21" w:rsidRDefault="00741667" w:rsidP="006D2C0A">
      <w:pPr>
        <w:tabs>
          <w:tab w:val="left" w:pos="6720"/>
        </w:tabs>
        <w:spacing w:line="720" w:lineRule="exact"/>
        <w:ind w:firstLineChars="642" w:firstLine="1798"/>
        <w:rPr>
          <w:rFonts w:ascii="黑体" w:eastAsia="黑体" w:hAnsi="黑体" w:cs="楷体"/>
          <w:bCs/>
          <w:sz w:val="28"/>
          <w:szCs w:val="28"/>
          <w:u w:val="single"/>
        </w:rPr>
      </w:pPr>
      <w:r w:rsidRPr="006D2C0A">
        <w:rPr>
          <w:rFonts w:ascii="黑体" w:eastAsia="黑体" w:hAnsi="黑体" w:cs="楷体" w:hint="eastAsia"/>
          <w:bCs/>
          <w:sz w:val="28"/>
          <w:szCs w:val="28"/>
        </w:rPr>
        <w:t>专</w:t>
      </w:r>
      <w:r w:rsidR="006D2C0A" w:rsidRPr="006D2C0A">
        <w:rPr>
          <w:rFonts w:ascii="黑体" w:eastAsia="黑体" w:hAnsi="黑体" w:cs="楷体" w:hint="eastAsia"/>
          <w:bCs/>
          <w:sz w:val="28"/>
          <w:szCs w:val="28"/>
        </w:rPr>
        <w:t xml:space="preserve"> </w:t>
      </w:r>
      <w:r w:rsidR="006D2C0A" w:rsidRPr="006D2C0A">
        <w:rPr>
          <w:rFonts w:ascii="黑体" w:eastAsia="黑体" w:hAnsi="黑体" w:cs="楷体"/>
          <w:bCs/>
          <w:sz w:val="28"/>
          <w:szCs w:val="28"/>
        </w:rPr>
        <w:t xml:space="preserve">   </w:t>
      </w:r>
      <w:r w:rsidRPr="006D2C0A">
        <w:rPr>
          <w:rFonts w:ascii="黑体" w:eastAsia="黑体" w:hAnsi="黑体" w:cs="楷体" w:hint="eastAsia"/>
          <w:bCs/>
          <w:sz w:val="28"/>
          <w:szCs w:val="28"/>
        </w:rPr>
        <w:t>业</w:t>
      </w:r>
      <w:r w:rsidR="002B0B21"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    </w:t>
      </w:r>
      <w:r w:rsidR="004F5FF1"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</w:t>
      </w:r>
      <w:r w:rsidR="004F5FF1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          </w:t>
      </w:r>
      <w:r w:rsidR="002B0B21"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</w:t>
      </w:r>
      <w:r w:rsidR="003C08EB">
        <w:rPr>
          <w:rFonts w:ascii="黑体" w:eastAsia="黑体" w:hAnsi="黑体" w:cs="楷体"/>
          <w:bCs/>
          <w:sz w:val="28"/>
          <w:szCs w:val="28"/>
          <w:u w:val="single"/>
        </w:rPr>
        <w:t xml:space="preserve"> </w:t>
      </w:r>
      <w:r w:rsidR="002B0B21"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   </w:t>
      </w:r>
    </w:p>
    <w:p w14:paraId="16FED4A9" w14:textId="77777777" w:rsidR="003C08EB" w:rsidRPr="001028DB" w:rsidRDefault="003C08EB" w:rsidP="003C08EB">
      <w:pPr>
        <w:tabs>
          <w:tab w:val="left" w:pos="6720"/>
        </w:tabs>
        <w:spacing w:line="720" w:lineRule="exact"/>
        <w:ind w:firstLineChars="642" w:firstLine="1798"/>
        <w:rPr>
          <w:rFonts w:ascii="黑体" w:eastAsia="黑体" w:hAnsi="黑体" w:cs="楷体"/>
          <w:sz w:val="28"/>
          <w:szCs w:val="28"/>
          <w:u w:val="single"/>
        </w:rPr>
      </w:pPr>
      <w:r w:rsidRPr="006D2C0A">
        <w:rPr>
          <w:rFonts w:ascii="黑体" w:eastAsia="黑体" w:hAnsi="黑体" w:cs="楷体" w:hint="eastAsia"/>
          <w:bCs/>
          <w:sz w:val="28"/>
          <w:szCs w:val="28"/>
        </w:rPr>
        <w:t>参赛选手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</w:t>
      </w:r>
      <w:r w:rsidRPr="001028DB">
        <w:rPr>
          <w:rFonts w:ascii="黑体" w:eastAsia="黑体" w:hAnsi="黑体" w:cs="楷体" w:hint="eastAsia"/>
          <w:sz w:val="28"/>
          <w:szCs w:val="28"/>
          <w:u w:val="single"/>
        </w:rPr>
        <w:t xml:space="preserve">   </w:t>
      </w:r>
      <w:r w:rsidRPr="001028DB">
        <w:rPr>
          <w:rFonts w:ascii="黑体" w:eastAsia="黑体" w:hAnsi="黑体" w:cs="楷体"/>
          <w:sz w:val="28"/>
          <w:szCs w:val="28"/>
          <w:u w:val="single"/>
        </w:rPr>
        <w:t xml:space="preserve">  </w:t>
      </w:r>
      <w:r w:rsidRPr="001028DB">
        <w:rPr>
          <w:rFonts w:ascii="黑体" w:eastAsia="黑体" w:hAnsi="黑体" w:cs="楷体" w:hint="eastAsia"/>
          <w:sz w:val="28"/>
          <w:szCs w:val="28"/>
          <w:u w:val="single"/>
        </w:rPr>
        <w:t xml:space="preserve">  </w:t>
      </w:r>
      <w:r w:rsidRPr="001028DB">
        <w:rPr>
          <w:rFonts w:ascii="黑体" w:eastAsia="黑体" w:hAnsi="黑体" w:cs="楷体"/>
          <w:sz w:val="28"/>
          <w:szCs w:val="28"/>
          <w:u w:val="single"/>
        </w:rPr>
        <w:t xml:space="preserve">          </w:t>
      </w:r>
      <w:r w:rsidRPr="001028DB">
        <w:rPr>
          <w:rFonts w:ascii="黑体" w:eastAsia="黑体" w:hAnsi="黑体" w:cs="楷体" w:hint="eastAsia"/>
          <w:sz w:val="28"/>
          <w:szCs w:val="28"/>
          <w:u w:val="single"/>
        </w:rPr>
        <w:t xml:space="preserve">    </w:t>
      </w:r>
      <w:r>
        <w:rPr>
          <w:rFonts w:ascii="黑体" w:eastAsia="黑体" w:hAnsi="黑体" w:cs="楷体"/>
          <w:sz w:val="28"/>
          <w:szCs w:val="28"/>
          <w:u w:val="single"/>
        </w:rPr>
        <w:t xml:space="preserve"> </w:t>
      </w:r>
      <w:r w:rsidRPr="001028DB">
        <w:rPr>
          <w:rFonts w:ascii="黑体" w:eastAsia="黑体" w:hAnsi="黑体" w:cs="楷体" w:hint="eastAsia"/>
          <w:sz w:val="28"/>
          <w:szCs w:val="28"/>
          <w:u w:val="single"/>
        </w:rPr>
        <w:t xml:space="preserve">    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</w:t>
      </w:r>
    </w:p>
    <w:p w14:paraId="493109E5" w14:textId="77777777" w:rsidR="002B0B21" w:rsidRPr="006D2C0A" w:rsidRDefault="002B0B21" w:rsidP="00E30590">
      <w:pPr>
        <w:tabs>
          <w:tab w:val="left" w:pos="6699"/>
        </w:tabs>
        <w:spacing w:line="720" w:lineRule="exact"/>
        <w:ind w:firstLineChars="642" w:firstLine="1798"/>
        <w:rPr>
          <w:rFonts w:ascii="黑体" w:eastAsia="黑体" w:hAnsi="黑体" w:cs="楷体"/>
          <w:bCs/>
          <w:sz w:val="28"/>
          <w:szCs w:val="28"/>
        </w:rPr>
      </w:pPr>
      <w:r w:rsidRPr="006D2C0A">
        <w:rPr>
          <w:rFonts w:ascii="黑体" w:eastAsia="黑体" w:hAnsi="黑体" w:cs="楷体" w:hint="eastAsia"/>
          <w:bCs/>
          <w:sz w:val="28"/>
          <w:szCs w:val="28"/>
        </w:rPr>
        <w:t>指导教师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      </w:t>
      </w:r>
      <w:r w:rsidR="004F5FF1"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</w:t>
      </w:r>
      <w:r w:rsidR="004F5FF1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     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  </w:t>
      </w:r>
      <w:r w:rsidR="004F5FF1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 </w:t>
      </w:r>
      <w:commentRangeEnd w:id="2"/>
      <w:r w:rsidR="004F5FF1" w:rsidRPr="006D2C0A">
        <w:rPr>
          <w:rStyle w:val="ac"/>
          <w:rFonts w:ascii="黑体" w:eastAsia="黑体" w:hAnsi="黑体"/>
          <w:sz w:val="28"/>
          <w:szCs w:val="28"/>
        </w:rPr>
        <w:commentReference w:id="2"/>
      </w:r>
    </w:p>
    <w:p w14:paraId="7955805D" w14:textId="77777777" w:rsidR="002B0B21" w:rsidRPr="004F5FF1" w:rsidRDefault="002B0B21">
      <w:pPr>
        <w:jc w:val="center"/>
        <w:rPr>
          <w:rFonts w:ascii="黑体" w:eastAsia="黑体" w:hAnsi="黑体" w:cs="楷体"/>
          <w:bCs/>
          <w:sz w:val="28"/>
          <w:szCs w:val="28"/>
        </w:rPr>
      </w:pPr>
    </w:p>
    <w:p w14:paraId="602A5862" w14:textId="77777777" w:rsidR="004F5FF1" w:rsidRDefault="004F5FF1">
      <w:pPr>
        <w:jc w:val="center"/>
        <w:rPr>
          <w:rFonts w:ascii="黑体" w:eastAsia="黑体" w:hAnsi="黑体" w:cs="楷体"/>
          <w:bCs/>
          <w:sz w:val="28"/>
          <w:szCs w:val="28"/>
        </w:rPr>
      </w:pPr>
    </w:p>
    <w:p w14:paraId="538D9752" w14:textId="77777777" w:rsidR="003A7661" w:rsidRDefault="003A7661">
      <w:pPr>
        <w:jc w:val="center"/>
        <w:rPr>
          <w:rFonts w:ascii="黑体" w:eastAsia="黑体" w:hAnsi="黑体" w:cs="楷体"/>
          <w:bCs/>
          <w:sz w:val="28"/>
          <w:szCs w:val="28"/>
        </w:rPr>
      </w:pPr>
    </w:p>
    <w:p w14:paraId="79F2F7F5" w14:textId="77777777" w:rsidR="003A7661" w:rsidRDefault="003A7661">
      <w:pPr>
        <w:jc w:val="center"/>
        <w:rPr>
          <w:rFonts w:ascii="黑体" w:eastAsia="黑体" w:hAnsi="黑体" w:cs="楷体"/>
          <w:bCs/>
          <w:sz w:val="28"/>
          <w:szCs w:val="28"/>
        </w:rPr>
      </w:pPr>
    </w:p>
    <w:p w14:paraId="791F63AB" w14:textId="77777777" w:rsidR="003A7661" w:rsidRPr="00E30590" w:rsidRDefault="003A7661">
      <w:pPr>
        <w:jc w:val="center"/>
        <w:rPr>
          <w:rFonts w:ascii="黑体" w:eastAsia="黑体" w:hAnsi="黑体" w:cs="楷体"/>
          <w:bCs/>
          <w:sz w:val="28"/>
          <w:szCs w:val="28"/>
        </w:rPr>
      </w:pPr>
    </w:p>
    <w:p w14:paraId="443F8617" w14:textId="77777777" w:rsidR="002B0B21" w:rsidRPr="00D44E93" w:rsidRDefault="004F5FF1">
      <w:pPr>
        <w:jc w:val="center"/>
        <w:rPr>
          <w:rFonts w:ascii="黑体" w:eastAsia="黑体" w:hAnsi="黑体"/>
          <w:sz w:val="28"/>
        </w:rPr>
      </w:pPr>
      <w:commentRangeStart w:id="3"/>
      <w:r>
        <w:rPr>
          <w:rFonts w:ascii="黑体" w:eastAsia="黑体" w:hAnsi="黑体" w:hint="eastAsia"/>
          <w:sz w:val="28"/>
        </w:rPr>
        <w:t>二零二零年三月</w:t>
      </w:r>
      <w:commentRangeEnd w:id="3"/>
      <w:r w:rsidR="00BA3D8F">
        <w:rPr>
          <w:rStyle w:val="ac"/>
        </w:rPr>
        <w:commentReference w:id="3"/>
      </w:r>
    </w:p>
    <w:p w14:paraId="5407FAA5" w14:textId="77777777" w:rsidR="002B0B21" w:rsidRPr="001028DB" w:rsidRDefault="002B0B21" w:rsidP="001028DB"/>
    <w:p w14:paraId="5127610F" w14:textId="77777777" w:rsidR="002B0B21" w:rsidRPr="00614EDE" w:rsidRDefault="002B0B21" w:rsidP="00614EDE">
      <w:pPr>
        <w:sectPr w:rsidR="002B0B21" w:rsidRPr="00614EDE" w:rsidSect="009269FF">
          <w:footerReference w:type="even" r:id="rId11"/>
          <w:pgSz w:w="11906" w:h="16838"/>
          <w:pgMar w:top="1440" w:right="1800" w:bottom="1440" w:left="1800" w:header="851" w:footer="992" w:gutter="0"/>
          <w:pgNumType w:fmt="upperRoman" w:start="1" w:chapStyle="1"/>
          <w:cols w:space="720"/>
          <w:titlePg/>
          <w:docGrid w:linePitch="312"/>
        </w:sectPr>
      </w:pPr>
      <w:bookmarkStart w:id="4" w:name="_Toc172018508"/>
    </w:p>
    <w:p w14:paraId="6EC36379" w14:textId="77777777" w:rsidR="002B0B21" w:rsidRPr="009F224C" w:rsidRDefault="002B0B21" w:rsidP="00614EDE">
      <w:pPr>
        <w:jc w:val="center"/>
        <w:rPr>
          <w:rFonts w:ascii="黑体" w:eastAsia="黑体" w:hAnsi="黑体"/>
          <w:sz w:val="28"/>
        </w:rPr>
      </w:pPr>
      <w:r w:rsidRPr="009F224C">
        <w:rPr>
          <w:rFonts w:ascii="黑体" w:eastAsia="黑体" w:hAnsi="黑体"/>
          <w:sz w:val="28"/>
        </w:rPr>
        <w:lastRenderedPageBreak/>
        <w:t>摘  要</w:t>
      </w:r>
      <w:bookmarkEnd w:id="4"/>
    </w:p>
    <w:p w14:paraId="58CC0FCB" w14:textId="77777777" w:rsidR="002B0B21" w:rsidRPr="004278C5" w:rsidRDefault="006C096F" w:rsidP="000D1BCA">
      <w:pPr>
        <w:pStyle w:val="a5"/>
        <w:ind w:firstLine="420"/>
      </w:pPr>
      <w:r w:rsidRPr="004278C5">
        <w:rPr>
          <w:rFonts w:hint="eastAsia"/>
        </w:rPr>
        <w:t>（</w:t>
      </w:r>
      <w:r w:rsidR="001374F3" w:rsidRPr="004278C5">
        <w:rPr>
          <w:rFonts w:hint="eastAsia"/>
        </w:rPr>
        <w:t>摘要：正论文第一页为中文摘要，约</w:t>
      </w:r>
      <w:r w:rsidR="001374F3" w:rsidRPr="004278C5">
        <w:rPr>
          <w:rFonts w:hint="eastAsia"/>
        </w:rPr>
        <w:t>300~500</w:t>
      </w:r>
      <w:r w:rsidR="001374F3" w:rsidRPr="004278C5">
        <w:rPr>
          <w:rFonts w:hint="eastAsia"/>
        </w:rPr>
        <w:t>字，应说明工作的目的、研究方法、结果和最终结论。要突出本论文的创造性成果或新的见解，语言力求精炼。为便于文献检索，应在本页下方另起一行注明本文的关键词（</w:t>
      </w:r>
      <w:r w:rsidR="001374F3" w:rsidRPr="004278C5">
        <w:rPr>
          <w:rFonts w:hint="eastAsia"/>
        </w:rPr>
        <w:t>3~5</w:t>
      </w:r>
      <w:r w:rsidR="001374F3" w:rsidRPr="004278C5">
        <w:rPr>
          <w:rFonts w:hint="eastAsia"/>
        </w:rPr>
        <w:t>个）；</w:t>
      </w:r>
      <w:r w:rsidRPr="004278C5">
        <w:rPr>
          <w:rFonts w:hint="eastAsia"/>
        </w:rPr>
        <w:t>）</w:t>
      </w:r>
    </w:p>
    <w:p w14:paraId="2786BBE2" w14:textId="77777777" w:rsidR="002B0B21" w:rsidRPr="001028DB" w:rsidRDefault="002B0B21" w:rsidP="001028DB"/>
    <w:p w14:paraId="76E29E78" w14:textId="77777777" w:rsidR="002B0B21" w:rsidRPr="004278C5" w:rsidRDefault="002B0B21" w:rsidP="000D1BCA">
      <w:pPr>
        <w:pStyle w:val="a5"/>
        <w:ind w:firstLine="420"/>
      </w:pPr>
      <w:r w:rsidRPr="004278C5">
        <w:t>关键词：</w:t>
      </w:r>
    </w:p>
    <w:p w14:paraId="6EE66BD5" w14:textId="77777777" w:rsidR="002B0B21" w:rsidRPr="001028DB" w:rsidRDefault="002B0B21" w:rsidP="001028DB"/>
    <w:p w14:paraId="18C3CF87" w14:textId="77777777" w:rsidR="002B0B21" w:rsidRPr="008D2E2B" w:rsidRDefault="002B0B21" w:rsidP="008D2E2B"/>
    <w:p w14:paraId="2AFD3F57" w14:textId="77777777" w:rsidR="002B0B21" w:rsidRPr="008D2E2B" w:rsidRDefault="002B0B21" w:rsidP="008D2E2B"/>
    <w:p w14:paraId="5073C984" w14:textId="77777777" w:rsidR="002B0B21" w:rsidRPr="001028DB" w:rsidRDefault="002B0B21" w:rsidP="001028DB"/>
    <w:p w14:paraId="0506AFCA" w14:textId="77777777" w:rsidR="002B0B21" w:rsidRPr="001028DB" w:rsidRDefault="002B0B21" w:rsidP="001028DB"/>
    <w:p w14:paraId="6C927BE5" w14:textId="77777777" w:rsidR="002B0B21" w:rsidRPr="008D2E2B" w:rsidRDefault="002B0B21" w:rsidP="008D2E2B">
      <w:pPr>
        <w:sectPr w:rsidR="002B0B21" w:rsidRPr="008D2E2B" w:rsidSect="00FA2D52">
          <w:headerReference w:type="default" r:id="rId12"/>
          <w:footerReference w:type="default" r:id="rId13"/>
          <w:pgSz w:w="11906" w:h="16838"/>
          <w:pgMar w:top="1440" w:right="1800" w:bottom="1440" w:left="1800" w:header="851" w:footer="850" w:gutter="0"/>
          <w:pgNumType w:fmt="upperRoman" w:start="1"/>
          <w:cols w:space="720"/>
          <w:docGrid w:linePitch="312"/>
        </w:sectPr>
      </w:pPr>
      <w:bookmarkStart w:id="5" w:name="_Toc172018509"/>
    </w:p>
    <w:bookmarkEnd w:id="5"/>
    <w:p w14:paraId="4AA80424" w14:textId="77777777" w:rsidR="002B0B21" w:rsidRPr="00614EDE" w:rsidRDefault="002B0B21" w:rsidP="00614EDE">
      <w:pPr>
        <w:jc w:val="center"/>
        <w:rPr>
          <w:rFonts w:ascii="黑体" w:eastAsia="黑体" w:hAnsi="黑体"/>
          <w:sz w:val="28"/>
        </w:rPr>
      </w:pPr>
      <w:r w:rsidRPr="00614EDE">
        <w:rPr>
          <w:rFonts w:ascii="黑体" w:eastAsia="黑体" w:hAnsi="黑体"/>
          <w:sz w:val="28"/>
        </w:rPr>
        <w:lastRenderedPageBreak/>
        <w:t xml:space="preserve">目  </w:t>
      </w:r>
      <w:commentRangeStart w:id="6"/>
      <w:r w:rsidRPr="00614EDE">
        <w:rPr>
          <w:rFonts w:ascii="黑体" w:eastAsia="黑体" w:hAnsi="黑体"/>
          <w:sz w:val="28"/>
        </w:rPr>
        <w:t>录</w:t>
      </w:r>
      <w:commentRangeEnd w:id="6"/>
      <w:r w:rsidR="001374F3" w:rsidRPr="00614EDE">
        <w:rPr>
          <w:rFonts w:ascii="黑体" w:eastAsia="黑体" w:hAnsi="黑体"/>
          <w:sz w:val="28"/>
        </w:rPr>
        <w:commentReference w:id="6"/>
      </w:r>
    </w:p>
    <w:p w14:paraId="661C72B0" w14:textId="2672F01F" w:rsidR="00D5079A" w:rsidRDefault="002B0B2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1028DB">
        <w:fldChar w:fldCharType="begin"/>
      </w:r>
      <w:r w:rsidRPr="001028DB">
        <w:instrText xml:space="preserve"> TOC \o "1-3" \h \z \u </w:instrText>
      </w:r>
      <w:r w:rsidRPr="001028DB">
        <w:fldChar w:fldCharType="separate"/>
      </w:r>
      <w:hyperlink w:anchor="_Toc37253179" w:history="1">
        <w:r w:rsidR="00D5079A" w:rsidRPr="0028234D">
          <w:rPr>
            <w:rStyle w:val="ab"/>
            <w:noProof/>
          </w:rPr>
          <w:t>第一章</w:t>
        </w:r>
        <w:r w:rsidR="00D507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引言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_Toc37253179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1</w:t>
        </w:r>
        <w:r w:rsidR="00D5079A">
          <w:rPr>
            <w:noProof/>
            <w:webHidden/>
          </w:rPr>
          <w:fldChar w:fldCharType="end"/>
        </w:r>
      </w:hyperlink>
    </w:p>
    <w:p w14:paraId="6C68AF50" w14:textId="785D11AB" w:rsidR="00D5079A" w:rsidRDefault="00C84C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7253180" w:history="1">
        <w:r w:rsidR="00D5079A" w:rsidRPr="0028234D">
          <w:rPr>
            <w:rStyle w:val="ab"/>
            <w:noProof/>
          </w:rPr>
          <w:t>第二章</w:t>
        </w:r>
        <w:r w:rsidR="00D507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各章题序及标题（样式：标题</w:t>
        </w:r>
        <w:r w:rsidR="00D5079A" w:rsidRPr="0028234D">
          <w:rPr>
            <w:rStyle w:val="ab"/>
            <w:noProof/>
          </w:rPr>
          <w:t>1</w:t>
        </w:r>
        <w:r w:rsidR="00D5079A" w:rsidRPr="0028234D">
          <w:rPr>
            <w:rStyle w:val="ab"/>
            <w:noProof/>
          </w:rPr>
          <w:t>）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_Toc37253180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2</w:t>
        </w:r>
        <w:r w:rsidR="00D5079A">
          <w:rPr>
            <w:noProof/>
            <w:webHidden/>
          </w:rPr>
          <w:fldChar w:fldCharType="end"/>
        </w:r>
      </w:hyperlink>
    </w:p>
    <w:p w14:paraId="071A870D" w14:textId="72FD2BE7" w:rsidR="00D5079A" w:rsidRDefault="00C84C9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7253181" w:history="1">
        <w:r w:rsidR="00D5079A" w:rsidRPr="0028234D">
          <w:rPr>
            <w:rStyle w:val="ab"/>
            <w:noProof/>
          </w:rPr>
          <w:t>2.1</w:t>
        </w:r>
        <w:r w:rsidR="00D507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各节点一级题序及标题（样式：标题</w:t>
        </w:r>
        <w:r w:rsidR="00D5079A" w:rsidRPr="0028234D">
          <w:rPr>
            <w:rStyle w:val="ab"/>
            <w:noProof/>
          </w:rPr>
          <w:t>2</w:t>
        </w:r>
        <w:r w:rsidR="00D5079A" w:rsidRPr="0028234D">
          <w:rPr>
            <w:rStyle w:val="ab"/>
            <w:noProof/>
          </w:rPr>
          <w:t>）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_Toc37253181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2</w:t>
        </w:r>
        <w:r w:rsidR="00D5079A">
          <w:rPr>
            <w:noProof/>
            <w:webHidden/>
          </w:rPr>
          <w:fldChar w:fldCharType="end"/>
        </w:r>
      </w:hyperlink>
    </w:p>
    <w:p w14:paraId="1FBBC249" w14:textId="1D33CD36" w:rsidR="00D5079A" w:rsidRDefault="00C84C91">
      <w:pPr>
        <w:pStyle w:val="TOC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7253182" w:history="1">
        <w:r w:rsidR="00D5079A" w:rsidRPr="0028234D">
          <w:rPr>
            <w:rStyle w:val="ab"/>
            <w:noProof/>
          </w:rPr>
          <w:t>2.1.1</w:t>
        </w:r>
        <w:r w:rsidR="00D5079A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各节的二级题序及标题（样式：标题</w:t>
        </w:r>
        <w:r w:rsidR="00D5079A" w:rsidRPr="0028234D">
          <w:rPr>
            <w:rStyle w:val="ab"/>
            <w:noProof/>
          </w:rPr>
          <w:t>3</w:t>
        </w:r>
        <w:r w:rsidR="00D5079A" w:rsidRPr="0028234D">
          <w:rPr>
            <w:rStyle w:val="ab"/>
            <w:noProof/>
          </w:rPr>
          <w:t>）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_Toc37253182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2</w:t>
        </w:r>
        <w:r w:rsidR="00D5079A">
          <w:rPr>
            <w:noProof/>
            <w:webHidden/>
          </w:rPr>
          <w:fldChar w:fldCharType="end"/>
        </w:r>
      </w:hyperlink>
    </w:p>
    <w:p w14:paraId="011925B8" w14:textId="1056E149" w:rsidR="00D5079A" w:rsidRDefault="00C84C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7253183" w:history="1">
        <w:r w:rsidR="00D5079A" w:rsidRPr="0028234D">
          <w:rPr>
            <w:rStyle w:val="ab"/>
            <w:noProof/>
          </w:rPr>
          <w:t>第三章</w:t>
        </w:r>
        <w:r w:rsidR="00D507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结论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_Toc37253183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5</w:t>
        </w:r>
        <w:r w:rsidR="00D5079A">
          <w:rPr>
            <w:noProof/>
            <w:webHidden/>
          </w:rPr>
          <w:fldChar w:fldCharType="end"/>
        </w:r>
      </w:hyperlink>
    </w:p>
    <w:p w14:paraId="3CC8A3FD" w14:textId="7FA5793F" w:rsidR="00D5079A" w:rsidRDefault="00C84C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7253184" w:history="1">
        <w:r w:rsidR="00D5079A" w:rsidRPr="0028234D">
          <w:rPr>
            <w:rStyle w:val="ab"/>
            <w:noProof/>
          </w:rPr>
          <w:t>第四章</w:t>
        </w:r>
        <w:r w:rsidR="00D507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参考文献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_Toc37253184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6</w:t>
        </w:r>
        <w:r w:rsidR="00D5079A">
          <w:rPr>
            <w:noProof/>
            <w:webHidden/>
          </w:rPr>
          <w:fldChar w:fldCharType="end"/>
        </w:r>
      </w:hyperlink>
    </w:p>
    <w:p w14:paraId="7847F7D3" w14:textId="31E5B211" w:rsidR="00D5079A" w:rsidRDefault="00C84C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7253185" w:history="1">
        <w:r w:rsidR="00D5079A" w:rsidRPr="0028234D">
          <w:rPr>
            <w:rStyle w:val="ab"/>
            <w:noProof/>
          </w:rPr>
          <w:t>第五章</w:t>
        </w:r>
        <w:r w:rsidR="00D507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谢辞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_Toc37253185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7</w:t>
        </w:r>
        <w:r w:rsidR="00D5079A">
          <w:rPr>
            <w:noProof/>
            <w:webHidden/>
          </w:rPr>
          <w:fldChar w:fldCharType="end"/>
        </w:r>
      </w:hyperlink>
    </w:p>
    <w:p w14:paraId="7BFB59ED" w14:textId="0691CC9E" w:rsidR="00D5079A" w:rsidRDefault="00C84C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7253186" w:history="1">
        <w:r w:rsidR="00D5079A" w:rsidRPr="0028234D">
          <w:rPr>
            <w:rStyle w:val="ab"/>
            <w:noProof/>
          </w:rPr>
          <w:t>第六章</w:t>
        </w:r>
        <w:r w:rsidR="00D507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附录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_Toc37253186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8</w:t>
        </w:r>
        <w:r w:rsidR="00D5079A">
          <w:rPr>
            <w:noProof/>
            <w:webHidden/>
          </w:rPr>
          <w:fldChar w:fldCharType="end"/>
        </w:r>
      </w:hyperlink>
    </w:p>
    <w:p w14:paraId="6573D0BE" w14:textId="74B5D819" w:rsidR="002B0B21" w:rsidRPr="001028DB" w:rsidRDefault="002B0B21" w:rsidP="001028DB">
      <w:r w:rsidRPr="001028DB">
        <w:fldChar w:fldCharType="end"/>
      </w:r>
    </w:p>
    <w:p w14:paraId="271BFC91" w14:textId="77777777" w:rsidR="002B0B21" w:rsidRPr="001028DB" w:rsidRDefault="002B0B21" w:rsidP="001028DB"/>
    <w:p w14:paraId="77B4FD98" w14:textId="77777777" w:rsidR="002B0B21" w:rsidRPr="001028DB" w:rsidRDefault="002B0B21" w:rsidP="001028DB">
      <w:pPr>
        <w:sectPr w:rsidR="002B0B21" w:rsidRPr="001028DB" w:rsidSect="00FA2D52">
          <w:pgSz w:w="11906" w:h="16838"/>
          <w:pgMar w:top="1440" w:right="1800" w:bottom="1440" w:left="1800" w:header="851" w:footer="850" w:gutter="0"/>
          <w:pgNumType w:fmt="upperRoman"/>
          <w:cols w:space="720"/>
          <w:docGrid w:linePitch="312"/>
        </w:sectPr>
      </w:pPr>
    </w:p>
    <w:p w14:paraId="7571B5E3" w14:textId="77777777" w:rsidR="002B0B21" w:rsidRDefault="00BA2F96" w:rsidP="004A6F7D">
      <w:pPr>
        <w:pStyle w:val="16"/>
      </w:pPr>
      <w:bookmarkStart w:id="7" w:name="_Toc37253179"/>
      <w:r>
        <w:rPr>
          <w:rFonts w:hint="eastAsia"/>
        </w:rPr>
        <w:lastRenderedPageBreak/>
        <w:t>引言</w:t>
      </w:r>
      <w:bookmarkEnd w:id="7"/>
    </w:p>
    <w:p w14:paraId="265BC778" w14:textId="77777777" w:rsidR="001D4B0D" w:rsidRPr="004278C5" w:rsidRDefault="001D4B0D" w:rsidP="000D1BCA">
      <w:pPr>
        <w:pStyle w:val="a5"/>
        <w:ind w:firstLine="420"/>
      </w:pPr>
      <w:bookmarkStart w:id="8" w:name="_Toc168883266"/>
      <w:bookmarkStart w:id="9" w:name="_Toc168967520"/>
      <w:r w:rsidRPr="004278C5">
        <w:rPr>
          <w:rFonts w:hint="eastAsia"/>
        </w:rPr>
        <w:t>（在论文正文前，应</w:t>
      </w:r>
      <w:r w:rsidR="00952C5F">
        <w:rPr>
          <w:rFonts w:hint="eastAsia"/>
        </w:rPr>
        <w:t>简要阐述</w:t>
      </w:r>
      <w:r w:rsidR="00952C5F" w:rsidRPr="00CA7653">
        <w:rPr>
          <w:rFonts w:hint="eastAsia"/>
        </w:rPr>
        <w:t>对赛题的分析、</w:t>
      </w:r>
      <w:r w:rsidR="00952C5F">
        <w:rPr>
          <w:rFonts w:hint="eastAsia"/>
        </w:rPr>
        <w:t>解题使用的</w:t>
      </w:r>
      <w:r w:rsidR="00952C5F" w:rsidRPr="00CA7653">
        <w:rPr>
          <w:rFonts w:hint="eastAsia"/>
        </w:rPr>
        <w:t>主要方法和</w:t>
      </w:r>
      <w:r w:rsidR="00952C5F">
        <w:rPr>
          <w:rFonts w:hint="eastAsia"/>
        </w:rPr>
        <w:t>解题</w:t>
      </w:r>
      <w:r w:rsidR="00952C5F" w:rsidRPr="00CA7653">
        <w:rPr>
          <w:rFonts w:hint="eastAsia"/>
        </w:rPr>
        <w:t>结果</w:t>
      </w:r>
      <w:r w:rsidRPr="004278C5">
        <w:rPr>
          <w:rFonts w:hint="eastAsia"/>
        </w:rPr>
        <w:t>等</w:t>
      </w:r>
      <w:r w:rsidR="00952C5F">
        <w:rPr>
          <w:rFonts w:hint="eastAsia"/>
        </w:rPr>
        <w:t>内容</w:t>
      </w:r>
      <w:r w:rsidRPr="004278C5">
        <w:rPr>
          <w:rFonts w:hint="eastAsia"/>
        </w:rPr>
        <w:t>。）</w:t>
      </w:r>
    </w:p>
    <w:p w14:paraId="29FFFFC4" w14:textId="77777777" w:rsidR="003539A5" w:rsidRPr="003539A5" w:rsidRDefault="003539A5" w:rsidP="003539A5"/>
    <w:p w14:paraId="5D03CC61" w14:textId="77777777" w:rsidR="005773A4" w:rsidRPr="001028DB" w:rsidRDefault="005773A4" w:rsidP="001028DB"/>
    <w:p w14:paraId="75C49EB2" w14:textId="77777777" w:rsidR="001D4B0D" w:rsidRPr="001028DB" w:rsidRDefault="001D4B0D" w:rsidP="001028DB">
      <w:pPr>
        <w:sectPr w:rsidR="001D4B0D" w:rsidRPr="001028DB" w:rsidSect="00FA2D52">
          <w:pgSz w:w="11906" w:h="16838"/>
          <w:pgMar w:top="1440" w:right="1800" w:bottom="1440" w:left="1800" w:header="851" w:footer="850" w:gutter="0"/>
          <w:pgNumType w:start="1"/>
          <w:cols w:space="720"/>
          <w:docGrid w:linePitch="312"/>
        </w:sectPr>
      </w:pPr>
    </w:p>
    <w:p w14:paraId="1308FD5D" w14:textId="7D52A188" w:rsidR="003539A5" w:rsidRPr="00C147D9" w:rsidRDefault="003539A5" w:rsidP="004A6F7D">
      <w:pPr>
        <w:pStyle w:val="16"/>
      </w:pPr>
      <w:bookmarkStart w:id="10" w:name="_Toc37253180"/>
      <w:bookmarkStart w:id="11" w:name="_Toc172018520"/>
      <w:bookmarkEnd w:id="8"/>
      <w:bookmarkEnd w:id="9"/>
      <w:r w:rsidRPr="00C147D9">
        <w:rPr>
          <w:rFonts w:hint="eastAsia"/>
        </w:rPr>
        <w:lastRenderedPageBreak/>
        <w:t>各章题序及标题</w:t>
      </w:r>
      <w:r w:rsidR="00C147D9">
        <w:rPr>
          <w:rFonts w:hint="eastAsia"/>
        </w:rPr>
        <w:t>（</w:t>
      </w:r>
      <w:r w:rsidR="00B126C9">
        <w:rPr>
          <w:rFonts w:hint="eastAsia"/>
        </w:rPr>
        <w:t>样式：标题</w:t>
      </w:r>
      <w:r w:rsidR="00B126C9">
        <w:rPr>
          <w:rFonts w:hint="eastAsia"/>
        </w:rPr>
        <w:t>1</w:t>
      </w:r>
      <w:r w:rsidR="00C147D9">
        <w:rPr>
          <w:rFonts w:hint="eastAsia"/>
        </w:rPr>
        <w:t>）</w:t>
      </w:r>
      <w:bookmarkEnd w:id="10"/>
    </w:p>
    <w:p w14:paraId="5AECA56F" w14:textId="1B891B98" w:rsidR="003539A5" w:rsidRPr="00671D5B" w:rsidRDefault="00671D5B" w:rsidP="00671D5B">
      <w:pPr>
        <w:pStyle w:val="2"/>
        <w:ind w:left="530" w:hanging="530"/>
      </w:pPr>
      <w:bookmarkStart w:id="12" w:name="_Toc37253181"/>
      <w:r w:rsidRPr="00671D5B">
        <w:rPr>
          <w:rFonts w:hint="eastAsia"/>
        </w:rPr>
        <w:t>各节点一级题序及标题</w:t>
      </w:r>
      <w:r w:rsidR="00C147D9">
        <w:rPr>
          <w:rFonts w:hint="eastAsia"/>
        </w:rPr>
        <w:t>（</w:t>
      </w:r>
      <w:r w:rsidR="00B126C9">
        <w:rPr>
          <w:rFonts w:hint="eastAsia"/>
        </w:rPr>
        <w:t>样式：标题</w:t>
      </w:r>
      <w:r w:rsidR="00B126C9">
        <w:rPr>
          <w:rFonts w:hint="eastAsia"/>
        </w:rPr>
        <w:t>2</w:t>
      </w:r>
      <w:r w:rsidR="00C147D9">
        <w:rPr>
          <w:rFonts w:hint="eastAsia"/>
        </w:rPr>
        <w:t>）</w:t>
      </w:r>
      <w:bookmarkEnd w:id="12"/>
    </w:p>
    <w:p w14:paraId="43938C8F" w14:textId="77777777" w:rsidR="00671D5B" w:rsidRPr="004278C5" w:rsidRDefault="00671D5B" w:rsidP="000D1BCA">
      <w:pPr>
        <w:pStyle w:val="a5"/>
        <w:ind w:firstLine="420"/>
      </w:pPr>
      <w:r w:rsidRPr="004278C5">
        <w:rPr>
          <w:rFonts w:hint="eastAsia"/>
        </w:rPr>
        <w:t>正文另起一段</w:t>
      </w:r>
    </w:p>
    <w:p w14:paraId="0E841FBF" w14:textId="265C4FD1" w:rsidR="00C147D9" w:rsidRDefault="00C147D9" w:rsidP="004A6F7D">
      <w:pPr>
        <w:pStyle w:val="3"/>
      </w:pPr>
      <w:bookmarkStart w:id="13" w:name="_Toc37253182"/>
      <w:r>
        <w:rPr>
          <w:rFonts w:hint="eastAsia"/>
        </w:rPr>
        <w:t>各节的二级题序及标题（</w:t>
      </w:r>
      <w:r w:rsidR="00B126C9">
        <w:rPr>
          <w:rFonts w:hint="eastAsia"/>
        </w:rPr>
        <w:t>样式：标题</w:t>
      </w:r>
      <w:r w:rsidR="00B126C9">
        <w:rPr>
          <w:rFonts w:hint="eastAsia"/>
        </w:rPr>
        <w:t>3</w:t>
      </w:r>
      <w:r>
        <w:rPr>
          <w:rFonts w:hint="eastAsia"/>
        </w:rPr>
        <w:t>）</w:t>
      </w:r>
      <w:bookmarkEnd w:id="13"/>
    </w:p>
    <w:p w14:paraId="7DC29509" w14:textId="77777777" w:rsidR="00C147D9" w:rsidRPr="004278C5" w:rsidRDefault="00C147D9" w:rsidP="000D1BCA">
      <w:pPr>
        <w:pStyle w:val="a5"/>
        <w:ind w:firstLine="420"/>
      </w:pPr>
      <w:r w:rsidRPr="004278C5">
        <w:rPr>
          <w:rFonts w:hint="eastAsia"/>
        </w:rPr>
        <w:t>正文另起一段</w:t>
      </w:r>
    </w:p>
    <w:p w14:paraId="2CDC7262" w14:textId="0A6AA681" w:rsidR="00671D5B" w:rsidRPr="00C147D9" w:rsidRDefault="00C147D9" w:rsidP="007F3895">
      <w:pPr>
        <w:pStyle w:val="4"/>
      </w:pPr>
      <w:r w:rsidRPr="00C147D9">
        <w:rPr>
          <w:rFonts w:hint="eastAsia"/>
        </w:rPr>
        <w:t>各节的三级题序及标题小</w:t>
      </w:r>
      <w:r w:rsidRPr="00C147D9">
        <w:t>4</w:t>
      </w:r>
      <w:r w:rsidRPr="00C147D9">
        <w:rPr>
          <w:rFonts w:hint="eastAsia"/>
        </w:rPr>
        <w:t>号黑体</w:t>
      </w:r>
      <w:r w:rsidR="00B126C9">
        <w:rPr>
          <w:rFonts w:hint="eastAsia"/>
        </w:rPr>
        <w:t>（样式：标题</w:t>
      </w:r>
      <w:r w:rsidR="00B126C9">
        <w:rPr>
          <w:rFonts w:hint="eastAsia"/>
        </w:rPr>
        <w:t>4</w:t>
      </w:r>
      <w:r w:rsidR="00B126C9">
        <w:rPr>
          <w:rFonts w:hint="eastAsia"/>
        </w:rPr>
        <w:t>）</w:t>
      </w:r>
    </w:p>
    <w:p w14:paraId="201CD3AC" w14:textId="77777777" w:rsidR="003539A5" w:rsidRDefault="00CF7057" w:rsidP="000D1BCA">
      <w:pPr>
        <w:pStyle w:val="a5"/>
        <w:ind w:firstLine="420"/>
      </w:pPr>
      <w:r>
        <w:rPr>
          <w:rFonts w:hint="eastAsia"/>
        </w:rPr>
        <w:t>图片、图注、公式</w:t>
      </w:r>
      <w:r w:rsidR="003C08EB">
        <w:rPr>
          <w:rFonts w:hint="eastAsia"/>
        </w:rPr>
        <w:t>、表格</w:t>
      </w:r>
      <w:r>
        <w:rPr>
          <w:rFonts w:hint="eastAsia"/>
        </w:rPr>
        <w:t>居中显示。</w:t>
      </w:r>
    </w:p>
    <w:p w14:paraId="0CF13E8F" w14:textId="77777777" w:rsidR="008D2E2B" w:rsidRPr="00425394" w:rsidRDefault="008D2E2B" w:rsidP="008D2E2B">
      <w:pPr>
        <w:pStyle w:val="-0"/>
      </w:pPr>
      <w:r w:rsidRPr="00425394">
        <w:rPr>
          <w:rFonts w:hint="eastAsia"/>
        </w:rPr>
        <w:t>列举</w:t>
      </w:r>
      <w:r w:rsidRPr="00425394">
        <w:t>项目</w:t>
      </w:r>
      <w:r w:rsidR="003C58E3">
        <w:rPr>
          <w:rFonts w:hint="eastAsia"/>
        </w:rPr>
        <w:t>使用【</w:t>
      </w:r>
      <w:r w:rsidR="003C58E3" w:rsidRPr="003C58E3">
        <w:rPr>
          <w:rFonts w:hint="eastAsia"/>
        </w:rPr>
        <w:t>列举项目</w:t>
      </w:r>
      <w:r w:rsidR="003C58E3" w:rsidRPr="003C58E3">
        <w:rPr>
          <w:rFonts w:hint="eastAsia"/>
        </w:rPr>
        <w:t>-</w:t>
      </w:r>
      <w:r w:rsidR="003C58E3" w:rsidRPr="003C58E3">
        <w:rPr>
          <w:rFonts w:hint="eastAsia"/>
        </w:rPr>
        <w:t>正文</w:t>
      </w:r>
      <w:r w:rsidR="003C58E3">
        <w:rPr>
          <w:rFonts w:hint="eastAsia"/>
        </w:rPr>
        <w:t>】</w:t>
      </w:r>
    </w:p>
    <w:p w14:paraId="1DF9BBF5" w14:textId="77777777" w:rsidR="003C58E3" w:rsidRPr="00425394" w:rsidRDefault="003C58E3" w:rsidP="003C58E3">
      <w:pPr>
        <w:pStyle w:val="-0"/>
      </w:pPr>
      <w:r w:rsidRPr="00425394">
        <w:rPr>
          <w:rFonts w:hint="eastAsia"/>
        </w:rPr>
        <w:t>列举</w:t>
      </w:r>
      <w:r w:rsidRPr="00425394">
        <w:t>项目</w:t>
      </w:r>
      <w:r>
        <w:rPr>
          <w:rFonts w:hint="eastAsia"/>
        </w:rPr>
        <w:t>使用【</w:t>
      </w:r>
      <w:r w:rsidRPr="003C58E3">
        <w:rPr>
          <w:rFonts w:hint="eastAsia"/>
        </w:rPr>
        <w:t>列举项目</w:t>
      </w:r>
      <w:r w:rsidRPr="003C58E3">
        <w:rPr>
          <w:rFonts w:hint="eastAsia"/>
        </w:rPr>
        <w:t>-</w:t>
      </w:r>
      <w:r w:rsidRPr="003C58E3">
        <w:rPr>
          <w:rFonts w:hint="eastAsia"/>
        </w:rPr>
        <w:t>正文</w:t>
      </w:r>
      <w:r>
        <w:rPr>
          <w:rFonts w:hint="eastAsia"/>
        </w:rPr>
        <w:t>】</w:t>
      </w:r>
    </w:p>
    <w:p w14:paraId="10AC6ED6" w14:textId="77777777" w:rsidR="008D2E2B" w:rsidRPr="004278C5" w:rsidRDefault="003C58E3" w:rsidP="000D1BCA">
      <w:pPr>
        <w:pStyle w:val="a5"/>
        <w:ind w:firstLine="420"/>
      </w:pPr>
      <w:r>
        <w:rPr>
          <w:rFonts w:hint="eastAsia"/>
        </w:rPr>
        <w:t>图片使用样式【图】。</w:t>
      </w:r>
    </w:p>
    <w:p w14:paraId="4224D07F" w14:textId="265EE576" w:rsidR="003539A5" w:rsidRPr="001028DB" w:rsidRDefault="00CA5E9D" w:rsidP="00CF7057">
      <w:pPr>
        <w:pStyle w:val="af6"/>
      </w:pPr>
      <w:r w:rsidRPr="001028DB">
        <w:rPr>
          <w:noProof/>
        </w:rPr>
        <w:drawing>
          <wp:inline distT="0" distB="0" distL="0" distR="0" wp14:anchorId="2F076090" wp14:editId="3DC0BEA7">
            <wp:extent cx="2486025" cy="2390775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804A" w14:textId="77777777" w:rsidR="008D2E2B" w:rsidRDefault="003539A5" w:rsidP="008D2E2B">
      <w:pPr>
        <w:pStyle w:val="af6"/>
      </w:pPr>
      <w:r w:rsidRPr="001028DB">
        <w:t>图</w:t>
      </w:r>
      <w:r w:rsidRPr="001028DB">
        <w:t xml:space="preserve">2-2 </w:t>
      </w:r>
      <w:r w:rsidRPr="001028DB">
        <w:t>椒盐噪声</w:t>
      </w:r>
    </w:p>
    <w:p w14:paraId="7FC95CCA" w14:textId="77777777" w:rsidR="008D2E2B" w:rsidRDefault="008D2E2B" w:rsidP="000D1BCA">
      <w:pPr>
        <w:pStyle w:val="a5"/>
        <w:ind w:firstLine="420"/>
      </w:pPr>
      <w:r w:rsidRPr="00284E60">
        <w:rPr>
          <w:rFonts w:hint="eastAsia"/>
        </w:rPr>
        <w:t>手绘图形不加边框，并且有图注和图标题，</w:t>
      </w:r>
      <w:r w:rsidRPr="00284E60">
        <w:t>图注</w:t>
      </w:r>
      <w:r w:rsidRPr="00284E60">
        <w:rPr>
          <w:rFonts w:hint="eastAsia"/>
        </w:rPr>
        <w:t>下方</w:t>
      </w:r>
      <w:r w:rsidRPr="00284E60">
        <w:t>没有</w:t>
      </w:r>
      <w:r>
        <w:rPr>
          <w:rFonts w:hint="eastAsia"/>
        </w:rPr>
        <w:t>回车</w:t>
      </w:r>
      <w:r w:rsidRPr="00284E60">
        <w:rPr>
          <w:rFonts w:hint="eastAsia"/>
        </w:rPr>
        <w:t>，如下图所示。（手绘</w:t>
      </w:r>
      <w:r w:rsidRPr="00284E60">
        <w:t>图形要</w:t>
      </w:r>
      <w:r w:rsidRPr="00284E60">
        <w:rPr>
          <w:rFonts w:hint="eastAsia"/>
        </w:rPr>
        <w:t>统一</w:t>
      </w:r>
      <w:r w:rsidRPr="00284E60">
        <w:t>字体</w:t>
      </w:r>
      <w:r w:rsidRPr="00284E60">
        <w:rPr>
          <w:rFonts w:hint="eastAsia"/>
        </w:rPr>
        <w:t>，</w:t>
      </w:r>
      <w:r w:rsidRPr="00284E60">
        <w:t>中文字体为宋体，英文字体为</w:t>
      </w:r>
      <w:r>
        <w:t>T</w:t>
      </w:r>
      <w:r>
        <w:rPr>
          <w:rFonts w:hint="eastAsia"/>
        </w:rPr>
        <w:t>imes</w:t>
      </w:r>
      <w:r>
        <w:t xml:space="preserve"> N</w:t>
      </w:r>
      <w:r>
        <w:rPr>
          <w:rFonts w:hint="eastAsia"/>
        </w:rPr>
        <w:t>ew</w:t>
      </w:r>
      <w:r>
        <w:t xml:space="preserve"> R</w:t>
      </w:r>
      <w:r>
        <w:rPr>
          <w:rFonts w:hint="eastAsia"/>
        </w:rPr>
        <w:t>oman</w:t>
      </w:r>
      <w:r w:rsidRPr="00284E60">
        <w:rPr>
          <w:rFonts w:hint="eastAsia"/>
        </w:rPr>
        <w:t>。</w:t>
      </w:r>
      <w:r w:rsidRPr="00284E60">
        <w:t>）</w:t>
      </w:r>
    </w:p>
    <w:p w14:paraId="6AF99D47" w14:textId="77777777" w:rsidR="003539A5" w:rsidRPr="001028DB" w:rsidRDefault="003539A5" w:rsidP="00CF7057">
      <w:pPr>
        <w:pStyle w:val="afffff0"/>
      </w:pPr>
      <w:r w:rsidRPr="001028DB">
        <w:object w:dxaOrig="6179" w:dyaOrig="3681" w14:anchorId="49103D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9" o:spid="_x0000_i1025" type="#_x0000_t75" style="width:282.75pt;height:150.75pt;mso-position-horizontal-relative:page;mso-position-vertical-relative:page" o:ole="">
            <v:imagedata r:id="rId15" o:title="" embosscolor="white"/>
          </v:shape>
          <o:OLEObject Type="Embed" ProgID="Visio.Drawing.15" ShapeID="对象 9" DrawAspect="Content" ObjectID="_1649430132" r:id="rId16"/>
        </w:object>
      </w:r>
    </w:p>
    <w:p w14:paraId="05139C37" w14:textId="77777777" w:rsidR="003539A5" w:rsidRDefault="003539A5">
      <w:pPr>
        <w:pStyle w:val="af6"/>
      </w:pPr>
      <w:r>
        <w:t>图</w:t>
      </w:r>
      <w:r>
        <w:t>2-3</w:t>
      </w:r>
      <w:r>
        <w:t>线性滤波器原理</w:t>
      </w:r>
    </w:p>
    <w:p w14:paraId="5C5CA15A" w14:textId="77777777" w:rsidR="008D2E2B" w:rsidRPr="008D2E2B" w:rsidRDefault="008D2E2B" w:rsidP="000D1BCA">
      <w:pPr>
        <w:pStyle w:val="a5"/>
        <w:ind w:firstLine="420"/>
      </w:pPr>
      <w:r>
        <w:rPr>
          <w:rFonts w:hint="eastAsia"/>
        </w:rPr>
        <w:t>界面截</w:t>
      </w:r>
      <w:proofErr w:type="gramStart"/>
      <w:r>
        <w:rPr>
          <w:rFonts w:hint="eastAsia"/>
        </w:rPr>
        <w:t>图需要</w:t>
      </w:r>
      <w:proofErr w:type="gramEnd"/>
      <w:r>
        <w:rPr>
          <w:rFonts w:hint="eastAsia"/>
        </w:rPr>
        <w:t>加边框（边框为</w:t>
      </w:r>
      <w:r>
        <w:rPr>
          <w:rFonts w:hint="eastAsia"/>
        </w:rPr>
        <w:t>0.5</w:t>
      </w:r>
      <w:r>
        <w:rPr>
          <w:rFonts w:hint="eastAsia"/>
        </w:rPr>
        <w:t>磅），</w:t>
      </w:r>
      <w:r w:rsidRPr="00284E60">
        <w:rPr>
          <w:rFonts w:hint="eastAsia"/>
        </w:rPr>
        <w:t>并且有图注和图标题，</w:t>
      </w:r>
      <w:r w:rsidRPr="00284E60">
        <w:t>图注</w:t>
      </w:r>
      <w:r w:rsidRPr="00284E60">
        <w:rPr>
          <w:rFonts w:hint="eastAsia"/>
        </w:rPr>
        <w:t>下方</w:t>
      </w:r>
      <w:r w:rsidRPr="00284E60">
        <w:t>没有</w:t>
      </w:r>
      <w:r>
        <w:rPr>
          <w:rFonts w:hint="eastAsia"/>
        </w:rPr>
        <w:t>回车</w:t>
      </w:r>
      <w:r w:rsidRPr="00284E60">
        <w:rPr>
          <w:rFonts w:hint="eastAsia"/>
        </w:rPr>
        <w:t>，如下图所示。</w:t>
      </w:r>
    </w:p>
    <w:p w14:paraId="68A6DC73" w14:textId="35D1C843" w:rsidR="003539A5" w:rsidRPr="001028DB" w:rsidRDefault="00CA5E9D" w:rsidP="00CF7057">
      <w:pPr>
        <w:pStyle w:val="afffff0"/>
      </w:pPr>
      <w:r w:rsidRPr="001028DB">
        <w:rPr>
          <w:noProof/>
        </w:rPr>
        <w:drawing>
          <wp:inline distT="0" distB="0" distL="0" distR="0" wp14:anchorId="0F205C09" wp14:editId="6C849840">
            <wp:extent cx="3524250" cy="3143250"/>
            <wp:effectExtent l="0" t="0" r="0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110D" w14:textId="77777777" w:rsidR="003539A5" w:rsidRPr="001028DB" w:rsidRDefault="003539A5" w:rsidP="00CF7057">
      <w:pPr>
        <w:pStyle w:val="af6"/>
      </w:pPr>
      <w:r w:rsidRPr="001028DB">
        <w:t>图</w:t>
      </w:r>
      <w:r w:rsidRPr="001028DB">
        <w:t xml:space="preserve">2-5 </w:t>
      </w:r>
      <w:r w:rsidRPr="001028DB">
        <w:t>滤波对比图</w:t>
      </w:r>
    </w:p>
    <w:p w14:paraId="775A0097" w14:textId="72F4BB37" w:rsidR="000D3D15" w:rsidRDefault="000D3D15" w:rsidP="000D3D15">
      <w:pPr>
        <w:pStyle w:val="a5"/>
        <w:ind w:firstLine="420"/>
      </w:pPr>
      <w:r>
        <w:rPr>
          <w:rFonts w:hint="eastAsia"/>
        </w:rPr>
        <w:t>（以下为示例）</w:t>
      </w:r>
    </w:p>
    <w:p w14:paraId="178B5568" w14:textId="67886A11" w:rsidR="000D3D15" w:rsidRPr="005B68FE" w:rsidRDefault="000D3D15" w:rsidP="000D3D15">
      <w:pPr>
        <w:pStyle w:val="a5"/>
        <w:ind w:firstLine="420"/>
      </w:pPr>
      <w:r w:rsidRPr="005B68FE">
        <w:rPr>
          <w:rFonts w:hint="eastAsia"/>
        </w:rPr>
        <w:t>B</w:t>
      </w:r>
      <w:r w:rsidRPr="005B68FE">
        <w:t>KZ</w:t>
      </w:r>
      <w:r w:rsidRPr="005B68FE">
        <w:rPr>
          <w:rFonts w:hint="eastAsia"/>
        </w:rPr>
        <w:t>算法是由</w:t>
      </w:r>
      <w:proofErr w:type="spellStart"/>
      <w:r w:rsidRPr="005B68FE">
        <w:rPr>
          <w:rFonts w:hint="eastAsia"/>
        </w:rPr>
        <w:t>Schn</w:t>
      </w:r>
      <w:r w:rsidRPr="005B68FE">
        <w:t>orr</w:t>
      </w:r>
      <w:proofErr w:type="spellEnd"/>
      <w:r w:rsidRPr="005B68FE">
        <w:rPr>
          <w:rFonts w:hint="eastAsia"/>
        </w:rPr>
        <w:t>等人在</w:t>
      </w:r>
      <w:r>
        <w:rPr>
          <w:rFonts w:hint="eastAsia"/>
        </w:rPr>
        <w:t>1</w:t>
      </w:r>
      <w:r>
        <w:t>994</w:t>
      </w:r>
      <w:r>
        <w:rPr>
          <w:rFonts w:hint="eastAsia"/>
        </w:rPr>
        <w:t>年</w:t>
      </w:r>
      <w:r w:rsidRPr="005B68FE">
        <w:rPr>
          <w:rFonts w:hint="eastAsia"/>
        </w:rPr>
        <w:t>中提出</w:t>
      </w:r>
      <w:proofErr w:type="gramStart"/>
      <w:r w:rsidRPr="005B68FE">
        <w:rPr>
          <w:rFonts w:hint="eastAsia"/>
        </w:rPr>
        <w:t>的格基规约</w:t>
      </w:r>
      <w:proofErr w:type="gramEnd"/>
      <w:r w:rsidRPr="005B68FE">
        <w:rPr>
          <w:rFonts w:hint="eastAsia"/>
        </w:rPr>
        <w:t>算法</w:t>
      </w:r>
      <w:r w:rsidRPr="005B68FE">
        <w:rPr>
          <w:rFonts w:hint="eastAsia"/>
          <w:vertAlign w:val="superscript"/>
        </w:rPr>
        <w:t>[</w:t>
      </w:r>
      <w:r w:rsidRPr="005B68FE">
        <w:rPr>
          <w:vertAlign w:val="superscript"/>
        </w:rPr>
        <w:t>6]</w:t>
      </w:r>
      <w:r>
        <w:rPr>
          <w:rFonts w:hint="eastAsia"/>
        </w:rPr>
        <w:t>，该算法及其优化算法已成为了求解</w:t>
      </w:r>
      <w:r>
        <w:rPr>
          <w:rFonts w:hint="eastAsia"/>
        </w:rPr>
        <w:t>S</w:t>
      </w:r>
      <w:r>
        <w:t>VP</w:t>
      </w:r>
      <w:r>
        <w:rPr>
          <w:rFonts w:hint="eastAsia"/>
        </w:rPr>
        <w:t>问题最实用的算法之一。</w:t>
      </w:r>
    </w:p>
    <w:p w14:paraId="57582DDA" w14:textId="77777777" w:rsidR="000D3D15" w:rsidRDefault="000D3D15" w:rsidP="000D3D15">
      <w:pPr>
        <w:pStyle w:val="a5"/>
        <w:ind w:firstLine="422"/>
      </w:pPr>
      <w:r w:rsidRPr="00D354D5">
        <w:rPr>
          <w:rFonts w:hint="eastAsia"/>
          <w:b/>
          <w:bCs/>
        </w:rPr>
        <w:t>定义</w:t>
      </w:r>
      <w:r w:rsidRPr="00D354D5">
        <w:rPr>
          <w:rFonts w:hint="eastAsia"/>
          <w:b/>
          <w:bCs/>
        </w:rPr>
        <w:t>2</w:t>
      </w:r>
      <w:r>
        <w:t xml:space="preserve"> </w:t>
      </w:r>
      <w:r>
        <w:rPr>
          <w:rFonts w:hint="eastAsia"/>
        </w:rPr>
        <w:t>如果格的一组基</w:t>
      </w:r>
      <w:r w:rsidRPr="001529F9">
        <w:rPr>
          <w:position w:val="-12"/>
        </w:rPr>
        <w:object w:dxaOrig="1120" w:dyaOrig="360" w14:anchorId="5420805A">
          <v:shape id="_x0000_i1026" type="#_x0000_t75" style="width:56.25pt;height:18pt" o:ole="">
            <v:imagedata r:id="rId18" o:title=""/>
          </v:shape>
          <o:OLEObject Type="Embed" ProgID="Equation.DSMT4" ShapeID="_x0000_i1026" DrawAspect="Content" ObjectID="_1649430133" r:id="rId19"/>
        </w:object>
      </w:r>
      <w:r>
        <w:rPr>
          <w:rFonts w:hint="eastAsia"/>
        </w:rPr>
        <w:t>满足</w:t>
      </w:r>
      <w:r w:rsidRPr="001529F9">
        <w:rPr>
          <w:position w:val="-16"/>
        </w:rPr>
        <w:object w:dxaOrig="3120" w:dyaOrig="440" w14:anchorId="7DE8E37E">
          <v:shape id="_x0000_i1027" type="#_x0000_t75" style="width:156pt;height:21.75pt" o:ole="">
            <v:imagedata r:id="rId20" o:title=""/>
          </v:shape>
          <o:OLEObject Type="Embed" ProgID="Equation.DSMT4" ShapeID="_x0000_i1027" DrawAspect="Content" ObjectID="_1649430134" r:id="rId21"/>
        </w:object>
      </w:r>
      <w:r>
        <w:t xml:space="preserve">,  </w:t>
      </w:r>
      <w:r w:rsidRPr="001529F9">
        <w:rPr>
          <w:position w:val="-10"/>
        </w:rPr>
        <w:object w:dxaOrig="1320" w:dyaOrig="320" w14:anchorId="6A6C6111">
          <v:shape id="_x0000_i1028" type="#_x0000_t75" style="width:66pt;height:15.75pt" o:ole="">
            <v:imagedata r:id="rId22" o:title=""/>
          </v:shape>
          <o:OLEObject Type="Embed" ProgID="Equation.DSMT4" ShapeID="_x0000_i1028" DrawAspect="Content" ObjectID="_1649430135" r:id="rId23"/>
        </w:object>
      </w:r>
      <w:r>
        <w:rPr>
          <w:rFonts w:hint="eastAsia"/>
        </w:rPr>
        <w:t>。则称</w:t>
      </w:r>
      <w:r w:rsidRPr="001529F9">
        <w:rPr>
          <w:position w:val="-12"/>
        </w:rPr>
        <w:object w:dxaOrig="1120" w:dyaOrig="360" w14:anchorId="5AD4B299">
          <v:shape id="_x0000_i1029" type="#_x0000_t75" style="width:56.25pt;height:18pt" o:ole="">
            <v:imagedata r:id="rId24" o:title=""/>
          </v:shape>
          <o:OLEObject Type="Embed" ProgID="Equation.DSMT4" ShapeID="_x0000_i1029" DrawAspect="Content" ObjectID="_1649430136" r:id="rId25"/>
        </w:object>
      </w:r>
      <w:r>
        <w:rPr>
          <w:rFonts w:hint="eastAsia"/>
        </w:rPr>
        <w:t>是以</w:t>
      </w:r>
      <w:r w:rsidRPr="001529F9">
        <w:rPr>
          <w:position w:val="-10"/>
        </w:rPr>
        <w:object w:dxaOrig="639" w:dyaOrig="320" w14:anchorId="2CD4873A">
          <v:shape id="_x0000_i1030" type="#_x0000_t75" style="width:32.25pt;height:15.75pt" o:ole="">
            <v:imagedata r:id="rId26" o:title=""/>
          </v:shape>
          <o:OLEObject Type="Embed" ProgID="Equation.DSMT4" ShapeID="_x0000_i1030" DrawAspect="Content" ObjectID="_1649430137" r:id="rId27"/>
        </w:object>
      </w:r>
      <w:r>
        <w:rPr>
          <w:rFonts w:hint="eastAsia"/>
        </w:rPr>
        <w:t>为参数的</w:t>
      </w:r>
      <w:r>
        <w:rPr>
          <w:rFonts w:hint="eastAsia"/>
        </w:rPr>
        <w:t>B</w:t>
      </w:r>
      <w:r>
        <w:t>KZ</w:t>
      </w:r>
      <w:r>
        <w:rPr>
          <w:rFonts w:hint="eastAsia"/>
        </w:rPr>
        <w:t>规约基。其中</w:t>
      </w:r>
      <w:r w:rsidRPr="001529F9">
        <w:rPr>
          <w:position w:val="-10"/>
        </w:rPr>
        <w:object w:dxaOrig="1760" w:dyaOrig="360" w14:anchorId="70548845">
          <v:shape id="_x0000_i1031" type="#_x0000_t75" style="width:87.75pt;height:18pt" o:ole="">
            <v:imagedata r:id="rId28" o:title=""/>
          </v:shape>
          <o:OLEObject Type="Embed" ProgID="Equation.DSMT4" ShapeID="_x0000_i1031" DrawAspect="Content" ObjectID="_1649430138" r:id="rId29"/>
        </w:object>
      </w:r>
      <w:r>
        <w:rPr>
          <w:rFonts w:hint="eastAsia"/>
        </w:rPr>
        <w:t>。</w:t>
      </w:r>
    </w:p>
    <w:p w14:paraId="6CE3F170" w14:textId="77777777" w:rsidR="000D3D15" w:rsidRDefault="000D3D15" w:rsidP="000D3D15">
      <w:pPr>
        <w:pStyle w:val="a5"/>
        <w:ind w:firstLine="420"/>
      </w:pPr>
      <w:r>
        <w:rPr>
          <w:rFonts w:hint="eastAsia"/>
        </w:rPr>
        <w:lastRenderedPageBreak/>
        <w:t>B</w:t>
      </w:r>
      <w:r>
        <w:t>KZ</w:t>
      </w:r>
      <w:r>
        <w:rPr>
          <w:rFonts w:hint="eastAsia"/>
        </w:rPr>
        <w:t>要求从与所有已规约向量垂直的</w:t>
      </w:r>
      <w:r w:rsidRPr="001529F9">
        <w:rPr>
          <w:position w:val="-10"/>
        </w:rPr>
        <w:object w:dxaOrig="240" w:dyaOrig="320" w14:anchorId="75FCB4DA">
          <v:shape id="_x0000_i1032" type="#_x0000_t75" style="width:12pt;height:15.75pt" o:ole="">
            <v:imagedata r:id="rId30" o:title=""/>
          </v:shape>
          <o:OLEObject Type="Embed" ProgID="Equation.DSMT4" ShapeID="_x0000_i1032" DrawAspect="Content" ObjectID="_1649430139" r:id="rId31"/>
        </w:object>
      </w:r>
      <w:r>
        <w:rPr>
          <w:rFonts w:hint="eastAsia"/>
        </w:rPr>
        <w:t>维空间中找出最短的格向量。当</w:t>
      </w:r>
      <w:r w:rsidRPr="001529F9">
        <w:rPr>
          <w:position w:val="-10"/>
        </w:rPr>
        <w:object w:dxaOrig="600" w:dyaOrig="320" w14:anchorId="7AB2FDB6">
          <v:shape id="_x0000_i1033" type="#_x0000_t75" style="width:30pt;height:15.75pt" o:ole="">
            <v:imagedata r:id="rId32" o:title=""/>
          </v:shape>
          <o:OLEObject Type="Embed" ProgID="Equation.DSMT4" ShapeID="_x0000_i1033" DrawAspect="Content" ObjectID="_1649430140" r:id="rId33"/>
        </w:object>
      </w:r>
      <w:r>
        <w:rPr>
          <w:rFonts w:hint="eastAsia"/>
        </w:rPr>
        <w:t>时，实际上</w:t>
      </w:r>
      <w:r>
        <w:rPr>
          <w:rFonts w:hint="eastAsia"/>
        </w:rPr>
        <w:t>B</w:t>
      </w:r>
      <w:r>
        <w:t>KZ</w:t>
      </w:r>
      <w:r>
        <w:rPr>
          <w:rFonts w:hint="eastAsia"/>
        </w:rPr>
        <w:t>与标准的</w:t>
      </w:r>
      <w:r>
        <w:rPr>
          <w:rFonts w:hint="eastAsia"/>
        </w:rPr>
        <w:t>L</w:t>
      </w:r>
      <w:r>
        <w:t>LL</w:t>
      </w:r>
      <w:r>
        <w:rPr>
          <w:rFonts w:hint="eastAsia"/>
        </w:rPr>
        <w:t>规约基本接近。</w:t>
      </w:r>
      <w:r w:rsidRPr="001529F9">
        <w:rPr>
          <w:position w:val="-10"/>
        </w:rPr>
        <w:object w:dxaOrig="240" w:dyaOrig="320" w14:anchorId="3FBC2C53">
          <v:shape id="_x0000_i1034" type="#_x0000_t75" style="width:12pt;height:15.75pt" o:ole="">
            <v:imagedata r:id="rId34" o:title=""/>
          </v:shape>
          <o:OLEObject Type="Embed" ProgID="Equation.DSMT4" ShapeID="_x0000_i1034" DrawAspect="Content" ObjectID="_1649430141" r:id="rId35"/>
        </w:object>
      </w:r>
      <w:r>
        <w:rPr>
          <w:rFonts w:hint="eastAsia"/>
        </w:rPr>
        <w:t>越大，得到规约基向量的长度在理论上越短，</w:t>
      </w:r>
      <w:r w:rsidRPr="00FC7F77">
        <w:rPr>
          <w:rFonts w:hint="eastAsia"/>
        </w:rPr>
        <w:t>但是计算所需的理论时间也就越长。这样</w:t>
      </w:r>
      <w:r>
        <w:rPr>
          <w:rFonts w:hint="eastAsia"/>
        </w:rPr>
        <w:t>，</w:t>
      </w:r>
      <w:r w:rsidRPr="00FC7F77">
        <w:rPr>
          <w:rFonts w:hint="eastAsia"/>
        </w:rPr>
        <w:t>通过对参数</w:t>
      </w:r>
      <w:r w:rsidRPr="001529F9">
        <w:rPr>
          <w:position w:val="-10"/>
        </w:rPr>
        <w:object w:dxaOrig="240" w:dyaOrig="320" w14:anchorId="30FD33B6">
          <v:shape id="_x0000_i1035" type="#_x0000_t75" style="width:12pt;height:15.75pt" o:ole="">
            <v:imagedata r:id="rId36" o:title=""/>
          </v:shape>
          <o:OLEObject Type="Embed" ProgID="Equation.DSMT4" ShapeID="_x0000_i1035" DrawAspect="Content" ObjectID="_1649430142" r:id="rId37"/>
        </w:object>
      </w:r>
      <w:r>
        <w:rPr>
          <w:rFonts w:hint="eastAsia"/>
        </w:rPr>
        <w:t>的选择，实现了规约结果质量和规约计算复杂度的折中和平衡。</w:t>
      </w:r>
      <w:r>
        <w:rPr>
          <w:rFonts w:hint="eastAsia"/>
        </w:rPr>
        <w:t>B</w:t>
      </w:r>
      <w:r>
        <w:t>KZ</w:t>
      </w:r>
      <w:r w:rsidRPr="00FC7F77">
        <w:rPr>
          <w:rFonts w:hint="eastAsia"/>
        </w:rPr>
        <w:t>规约基向量具有如下性质</w:t>
      </w:r>
      <w:r>
        <w:rPr>
          <w:rFonts w:hint="eastAsia"/>
        </w:rPr>
        <w:t>：</w:t>
      </w:r>
    </w:p>
    <w:commentRangeStart w:id="14"/>
    <w:p w14:paraId="7FB24F71" w14:textId="77777777" w:rsidR="000D3D15" w:rsidRDefault="000D3D15" w:rsidP="000D3D15">
      <w:pPr>
        <w:pStyle w:val="a5"/>
        <w:ind w:firstLine="420"/>
        <w:jc w:val="center"/>
      </w:pPr>
      <w:r w:rsidRPr="001529F9">
        <w:rPr>
          <w:position w:val="-14"/>
        </w:rPr>
        <w:object w:dxaOrig="2600" w:dyaOrig="440" w14:anchorId="7CB5927F">
          <v:shape id="_x0000_i1036" type="#_x0000_t75" style="width:129.75pt;height:21.75pt" o:ole="">
            <v:imagedata r:id="rId38" o:title=""/>
          </v:shape>
          <o:OLEObject Type="Embed" ProgID="Equation.DSMT4" ShapeID="_x0000_i1036" DrawAspect="Content" ObjectID="_1649430143" r:id="rId39"/>
        </w:object>
      </w:r>
      <w:commentRangeEnd w:id="14"/>
      <w:r>
        <w:rPr>
          <w:rStyle w:val="ac"/>
          <w:rFonts w:cs="Times New Roman"/>
        </w:rPr>
        <w:commentReference w:id="14"/>
      </w:r>
      <w:r>
        <w:rPr>
          <w:rFonts w:hint="eastAsia"/>
        </w:rPr>
        <w:t>。</w:t>
      </w:r>
    </w:p>
    <w:p w14:paraId="769EA8B2" w14:textId="77777777" w:rsidR="000D3D15" w:rsidRDefault="000D3D15" w:rsidP="000D3D15">
      <w:pPr>
        <w:pStyle w:val="a5"/>
        <w:ind w:firstLine="420"/>
      </w:pPr>
      <w:r w:rsidRPr="00FC7F77">
        <w:rPr>
          <w:rFonts w:hint="eastAsia"/>
        </w:rPr>
        <w:t>这也就是说</w:t>
      </w:r>
      <w:r>
        <w:rPr>
          <w:rFonts w:hint="eastAsia"/>
        </w:rPr>
        <w:t>，</w:t>
      </w:r>
      <w:r w:rsidRPr="00FC7F77">
        <w:rPr>
          <w:rFonts w:hint="eastAsia"/>
        </w:rPr>
        <w:t>对于任意的</w:t>
      </w:r>
      <w:r w:rsidRPr="001529F9">
        <w:rPr>
          <w:position w:val="-6"/>
        </w:rPr>
        <w:object w:dxaOrig="560" w:dyaOrig="279" w14:anchorId="5CC219FB">
          <v:shape id="_x0000_i1037" type="#_x0000_t75" style="width:27.75pt;height:14.25pt" o:ole="">
            <v:imagedata r:id="rId41" o:title=""/>
          </v:shape>
          <o:OLEObject Type="Embed" ProgID="Equation.DSMT4" ShapeID="_x0000_i1037" DrawAspect="Content" ObjectID="_1649430144" r:id="rId42"/>
        </w:object>
      </w:r>
      <w:r>
        <w:rPr>
          <w:rFonts w:hint="eastAsia"/>
        </w:rPr>
        <w:t>，通过选择适当的</w:t>
      </w:r>
      <w:r w:rsidRPr="001529F9">
        <w:rPr>
          <w:position w:val="-10"/>
        </w:rPr>
        <w:object w:dxaOrig="240" w:dyaOrig="320" w14:anchorId="1D6B982A">
          <v:shape id="_x0000_i1038" type="#_x0000_t75" style="width:12pt;height:15.75pt" o:ole="">
            <v:imagedata r:id="rId43" o:title=""/>
          </v:shape>
          <o:OLEObject Type="Embed" ProgID="Equation.DSMT4" ShapeID="_x0000_i1038" DrawAspect="Content" ObjectID="_1649430145" r:id="rId44"/>
        </w:object>
      </w:r>
      <w:r>
        <w:rPr>
          <w:rFonts w:hint="eastAsia"/>
        </w:rPr>
        <w:t>，可以使</w:t>
      </w:r>
      <w:r w:rsidRPr="001529F9">
        <w:rPr>
          <w:position w:val="-14"/>
        </w:rPr>
        <w:object w:dxaOrig="2100" w:dyaOrig="440" w14:anchorId="43B93EE7">
          <v:shape id="_x0000_i1039" type="#_x0000_t75" style="width:105pt;height:21.75pt" o:ole="">
            <v:imagedata r:id="rId45" o:title=""/>
          </v:shape>
          <o:OLEObject Type="Embed" ProgID="Equation.DSMT4" ShapeID="_x0000_i1039" DrawAspect="Content" ObjectID="_1649430146" r:id="rId46"/>
        </w:object>
      </w:r>
      <w:r>
        <w:rPr>
          <w:rFonts w:hint="eastAsia"/>
        </w:rPr>
        <w:t>。如果</w:t>
      </w:r>
      <w:r w:rsidRPr="001529F9">
        <w:rPr>
          <w:position w:val="-6"/>
        </w:rPr>
        <w:object w:dxaOrig="200" w:dyaOrig="220" w14:anchorId="34AEEDE0">
          <v:shape id="_x0000_i1040" type="#_x0000_t75" style="width:9.75pt;height:11.25pt" o:ole="">
            <v:imagedata r:id="rId47" o:title=""/>
          </v:shape>
          <o:OLEObject Type="Embed" ProgID="Equation.DSMT4" ShapeID="_x0000_i1040" DrawAspect="Content" ObjectID="_1649430147" r:id="rId48"/>
        </w:object>
      </w:r>
      <w:r>
        <w:rPr>
          <w:rFonts w:hint="eastAsia"/>
        </w:rPr>
        <w:t>非常接近</w:t>
      </w:r>
      <w:r>
        <w:rPr>
          <w:rFonts w:hint="eastAsia"/>
        </w:rPr>
        <w:t>0</w:t>
      </w:r>
      <w:r>
        <w:rPr>
          <w:rFonts w:hint="eastAsia"/>
        </w:rPr>
        <w:t>，那么，通过</w:t>
      </w:r>
      <w:r>
        <w:rPr>
          <w:rFonts w:hint="eastAsia"/>
        </w:rPr>
        <w:t>B</w:t>
      </w:r>
      <w:r>
        <w:t>KZ</w:t>
      </w:r>
      <w:r>
        <w:rPr>
          <w:rFonts w:hint="eastAsia"/>
        </w:rPr>
        <w:t>得到的第一个向量</w:t>
      </w:r>
      <w:r w:rsidRPr="001529F9">
        <w:rPr>
          <w:position w:val="-12"/>
        </w:rPr>
        <w:object w:dxaOrig="220" w:dyaOrig="360" w14:anchorId="35E86891">
          <v:shape id="_x0000_i1041" type="#_x0000_t75" style="width:11.25pt;height:18pt" o:ole="">
            <v:imagedata r:id="rId49" o:title=""/>
          </v:shape>
          <o:OLEObject Type="Embed" ProgID="Equation.DSMT4" ShapeID="_x0000_i1041" DrawAspect="Content" ObjectID="_1649430148" r:id="rId50"/>
        </w:object>
      </w:r>
      <w:r>
        <w:rPr>
          <w:rFonts w:hint="eastAsia"/>
        </w:rPr>
        <w:t>与格中最短向量的长度将非常接近。但是，</w:t>
      </w:r>
      <w:r>
        <w:rPr>
          <w:rFonts w:hint="eastAsia"/>
        </w:rPr>
        <w:t>B</w:t>
      </w:r>
      <w:r>
        <w:t>KZ</w:t>
      </w:r>
      <w:r>
        <w:rPr>
          <w:rFonts w:hint="eastAsia"/>
        </w:rPr>
        <w:t>规约不能证明是多项式时间的算法。如果</w:t>
      </w:r>
      <w:r w:rsidRPr="001529F9">
        <w:rPr>
          <w:position w:val="-10"/>
        </w:rPr>
        <w:object w:dxaOrig="240" w:dyaOrig="320" w14:anchorId="30005360">
          <v:shape id="_x0000_i1042" type="#_x0000_t75" style="width:12pt;height:15.75pt" o:ole="">
            <v:imagedata r:id="rId51" o:title=""/>
          </v:shape>
          <o:OLEObject Type="Embed" ProgID="Equation.DSMT4" ShapeID="_x0000_i1042" DrawAspect="Content" ObjectID="_1649430149" r:id="rId52"/>
        </w:object>
      </w:r>
      <w:r>
        <w:rPr>
          <w:rFonts w:hint="eastAsia"/>
        </w:rPr>
        <w:t>不大，那么可以期望</w:t>
      </w:r>
      <w:r>
        <w:rPr>
          <w:rFonts w:hint="eastAsia"/>
        </w:rPr>
        <w:t>B</w:t>
      </w:r>
      <w:r>
        <w:t>KZ</w:t>
      </w:r>
      <w:r>
        <w:rPr>
          <w:rFonts w:hint="eastAsia"/>
        </w:rPr>
        <w:t>能够在可以接受的时间内结束。因此，</w:t>
      </w:r>
      <w:r>
        <w:rPr>
          <w:rFonts w:hint="eastAsia"/>
        </w:rPr>
        <w:t>B</w:t>
      </w:r>
      <w:r>
        <w:t>KZ</w:t>
      </w:r>
      <w:r w:rsidRPr="00FD048E">
        <w:rPr>
          <w:rFonts w:hint="eastAsia"/>
        </w:rPr>
        <w:t>虽然不是多项式时间的算法</w:t>
      </w:r>
      <w:r>
        <w:rPr>
          <w:rFonts w:hint="eastAsia"/>
        </w:rPr>
        <w:t>，</w:t>
      </w:r>
      <w:r w:rsidRPr="00FD048E">
        <w:rPr>
          <w:rFonts w:hint="eastAsia"/>
        </w:rPr>
        <w:t>但仍然具有一定的实用价值。</w:t>
      </w:r>
    </w:p>
    <w:p w14:paraId="7BAD5554" w14:textId="11FF2478" w:rsidR="000D3D15" w:rsidRPr="000D3D15" w:rsidRDefault="000D3D15" w:rsidP="000D1BCA">
      <w:pPr>
        <w:pStyle w:val="a5"/>
        <w:ind w:firstLine="420"/>
      </w:pPr>
    </w:p>
    <w:p w14:paraId="52073D88" w14:textId="0573E64A" w:rsidR="003539A5" w:rsidRPr="004278C5" w:rsidRDefault="003539A5" w:rsidP="000D1BCA">
      <w:pPr>
        <w:pStyle w:val="a5"/>
        <w:ind w:firstLine="4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0"/>
        <w:gridCol w:w="4109"/>
      </w:tblGrid>
      <w:tr w:rsidR="003C58E3" w:rsidRPr="00C87909" w14:paraId="07FC80C6" w14:textId="77777777" w:rsidTr="00311B74">
        <w:trPr>
          <w:cantSplit/>
          <w:trHeight w:hRule="exact" w:val="340"/>
          <w:tblHeader/>
          <w:jc w:val="center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AD06092" w14:textId="77777777" w:rsidR="003A78C7" w:rsidRPr="00201505" w:rsidRDefault="003C58E3" w:rsidP="00311B74">
            <w:pPr>
              <w:pStyle w:val="aff1"/>
            </w:pPr>
            <w:r>
              <w:rPr>
                <w:rFonts w:hint="eastAsia"/>
              </w:rPr>
              <w:t>表头使用样式【表头】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715BCE6" w14:textId="77777777" w:rsidR="003A78C7" w:rsidRPr="00201505" w:rsidRDefault="003C58E3" w:rsidP="00311B74">
            <w:pPr>
              <w:pStyle w:val="aff1"/>
            </w:pPr>
            <w:r>
              <w:rPr>
                <w:rFonts w:hint="eastAsia"/>
              </w:rPr>
              <w:t>表头使用样式【表头】</w:t>
            </w:r>
          </w:p>
        </w:tc>
      </w:tr>
      <w:tr w:rsidR="003C58E3" w:rsidRPr="00545772" w14:paraId="63728930" w14:textId="77777777" w:rsidTr="00311B74">
        <w:trPr>
          <w:jc w:val="center"/>
        </w:trPr>
        <w:tc>
          <w:tcPr>
            <w:tcW w:w="3460" w:type="dxa"/>
            <w:shd w:val="clear" w:color="auto" w:fill="auto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CE4EEC3" w14:textId="77777777" w:rsidR="003C58E3" w:rsidRPr="00075627" w:rsidRDefault="003C58E3" w:rsidP="00311B74">
            <w:pPr>
              <w:pStyle w:val="aff6"/>
              <w:jc w:val="both"/>
            </w:pPr>
            <w:r w:rsidRPr="008D6788">
              <w:rPr>
                <w:rFonts w:hint="eastAsia"/>
              </w:rPr>
              <w:t>表格内容使用样式【表内容】</w:t>
            </w:r>
          </w:p>
        </w:tc>
        <w:tc>
          <w:tcPr>
            <w:tcW w:w="4109" w:type="dxa"/>
            <w:shd w:val="clear" w:color="auto" w:fill="auto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5A8AFF0" w14:textId="77777777" w:rsidR="003C58E3" w:rsidRPr="00545772" w:rsidRDefault="003C58E3" w:rsidP="00311B74">
            <w:pPr>
              <w:pStyle w:val="aff6"/>
              <w:jc w:val="both"/>
            </w:pPr>
            <w:r w:rsidRPr="008D6788">
              <w:rPr>
                <w:rFonts w:hint="eastAsia"/>
              </w:rPr>
              <w:t>表格内容使用样式【表内容】</w:t>
            </w:r>
          </w:p>
        </w:tc>
      </w:tr>
      <w:tr w:rsidR="003C58E3" w:rsidRPr="00545772" w14:paraId="3D757633" w14:textId="77777777" w:rsidTr="00311B74">
        <w:trPr>
          <w:jc w:val="center"/>
        </w:trPr>
        <w:tc>
          <w:tcPr>
            <w:tcW w:w="3460" w:type="dxa"/>
            <w:shd w:val="clear" w:color="auto" w:fill="auto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C05F225" w14:textId="77777777" w:rsidR="003C58E3" w:rsidRPr="00C36A16" w:rsidRDefault="003C58E3" w:rsidP="00311B74">
            <w:pPr>
              <w:pStyle w:val="aff6"/>
              <w:jc w:val="both"/>
            </w:pPr>
            <w:r w:rsidRPr="008D6788">
              <w:rPr>
                <w:rFonts w:hint="eastAsia"/>
              </w:rPr>
              <w:t>表格内容使用样式【表内容】</w:t>
            </w:r>
          </w:p>
        </w:tc>
        <w:tc>
          <w:tcPr>
            <w:tcW w:w="4109" w:type="dxa"/>
            <w:shd w:val="clear" w:color="auto" w:fill="auto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B274B02" w14:textId="77777777" w:rsidR="003C58E3" w:rsidRPr="00C36A16" w:rsidRDefault="003C58E3" w:rsidP="00311B74">
            <w:pPr>
              <w:pStyle w:val="aff6"/>
              <w:jc w:val="both"/>
            </w:pPr>
            <w:r w:rsidRPr="008D6788">
              <w:rPr>
                <w:rFonts w:hint="eastAsia"/>
              </w:rPr>
              <w:t>表格内容使用样式【表内容】</w:t>
            </w:r>
          </w:p>
        </w:tc>
      </w:tr>
    </w:tbl>
    <w:p w14:paraId="5E4460A3" w14:textId="77777777" w:rsidR="003539A5" w:rsidRPr="003A78C7" w:rsidRDefault="003539A5" w:rsidP="001028DB"/>
    <w:p w14:paraId="003C2C74" w14:textId="77777777" w:rsidR="003539A5" w:rsidRDefault="003539A5">
      <w:pPr>
        <w:spacing w:line="440" w:lineRule="exact"/>
      </w:pPr>
    </w:p>
    <w:p w14:paraId="1F820C73" w14:textId="77777777" w:rsidR="003539A5" w:rsidRPr="003A78C7" w:rsidRDefault="003539A5" w:rsidP="003A78C7">
      <w:pPr>
        <w:sectPr w:rsidR="003539A5" w:rsidRPr="003A78C7" w:rsidSect="00FA2D52">
          <w:pgSz w:w="11906" w:h="16838"/>
          <w:pgMar w:top="1440" w:right="1800" w:bottom="1440" w:left="1800" w:header="851" w:footer="850" w:gutter="0"/>
          <w:cols w:space="720"/>
          <w:docGrid w:linePitch="312"/>
        </w:sectPr>
      </w:pPr>
    </w:p>
    <w:p w14:paraId="5B2454FE" w14:textId="77777777" w:rsidR="003539A5" w:rsidRDefault="003539A5" w:rsidP="004A6F7D">
      <w:pPr>
        <w:pStyle w:val="16"/>
      </w:pPr>
      <w:bookmarkStart w:id="15" w:name="_Toc513374752"/>
      <w:bookmarkStart w:id="16" w:name="_Toc37253183"/>
      <w:bookmarkStart w:id="17" w:name="_Toc172018524"/>
      <w:bookmarkEnd w:id="11"/>
      <w:r>
        <w:lastRenderedPageBreak/>
        <w:t>结论</w:t>
      </w:r>
      <w:bookmarkEnd w:id="15"/>
      <w:bookmarkEnd w:id="16"/>
    </w:p>
    <w:p w14:paraId="1BDD8BDD" w14:textId="77777777" w:rsidR="00CF7057" w:rsidRPr="004278C5" w:rsidRDefault="00CF7057" w:rsidP="000D1BCA">
      <w:pPr>
        <w:pStyle w:val="a5"/>
        <w:ind w:firstLine="420"/>
      </w:pPr>
      <w:r w:rsidRPr="004278C5">
        <w:rPr>
          <w:rFonts w:hint="eastAsia"/>
        </w:rPr>
        <w:t>正文略</w:t>
      </w:r>
      <w:r w:rsidRPr="004278C5">
        <w:t>。</w:t>
      </w:r>
    </w:p>
    <w:p w14:paraId="1D4B4CDE" w14:textId="77777777" w:rsidR="003539A5" w:rsidRPr="004278C5" w:rsidRDefault="003539A5" w:rsidP="000D1BCA">
      <w:pPr>
        <w:pStyle w:val="a5"/>
        <w:ind w:firstLine="420"/>
      </w:pPr>
    </w:p>
    <w:p w14:paraId="6CD0A13C" w14:textId="77777777" w:rsidR="007F3895" w:rsidRPr="007F3895" w:rsidRDefault="007F3895" w:rsidP="007F3895">
      <w:pPr>
        <w:sectPr w:rsidR="007F3895" w:rsidRPr="007F3895" w:rsidSect="00FA2D52">
          <w:pgSz w:w="11906" w:h="16838"/>
          <w:pgMar w:top="1440" w:right="1800" w:bottom="1440" w:left="1800" w:header="851" w:footer="850" w:gutter="0"/>
          <w:cols w:space="720"/>
          <w:docGrid w:linePitch="312"/>
        </w:sectPr>
      </w:pPr>
    </w:p>
    <w:p w14:paraId="1AC66AAB" w14:textId="77777777" w:rsidR="002B0B21" w:rsidRDefault="003539A5" w:rsidP="004A6F7D">
      <w:pPr>
        <w:pStyle w:val="16"/>
      </w:pPr>
      <w:bookmarkStart w:id="18" w:name="_Toc37253184"/>
      <w:r>
        <w:lastRenderedPageBreak/>
        <w:t>参考文献</w:t>
      </w:r>
      <w:bookmarkEnd w:id="17"/>
      <w:bookmarkEnd w:id="18"/>
    </w:p>
    <w:p w14:paraId="48F6DCF1" w14:textId="77777777" w:rsidR="002B0B21" w:rsidRDefault="002B0B21" w:rsidP="003A78C7">
      <w:pPr>
        <w:pStyle w:val="a3"/>
        <w:ind w:left="360" w:hanging="360"/>
      </w:pPr>
      <w:r>
        <w:t>孙祥瑜</w:t>
      </w:r>
      <w:r>
        <w:t>.</w:t>
      </w:r>
      <w:r>
        <w:t>机器学习方法在手写数字识别中的应用</w:t>
      </w:r>
      <w:r>
        <w:t>[J].</w:t>
      </w:r>
      <w:r>
        <w:t>中国战略新兴产业</w:t>
      </w:r>
      <w:r>
        <w:t>,2017,44:107-108.</w:t>
      </w:r>
    </w:p>
    <w:p w14:paraId="4186D395" w14:textId="77777777" w:rsidR="002B0B21" w:rsidRDefault="002B0B21" w:rsidP="003A78C7">
      <w:pPr>
        <w:pStyle w:val="a3"/>
        <w:ind w:left="360" w:hanging="360"/>
      </w:pPr>
      <w:r>
        <w:t>陈军胜</w:t>
      </w:r>
      <w:r>
        <w:t>.</w:t>
      </w:r>
      <w:r>
        <w:t>组合结构特征的自由手写体数字识别算法研究</w:t>
      </w:r>
      <w:r>
        <w:t>[J].</w:t>
      </w:r>
      <w:r>
        <w:t>计算机工程与应用</w:t>
      </w:r>
      <w:r>
        <w:t>,2013,4905:179-184+194.</w:t>
      </w:r>
    </w:p>
    <w:p w14:paraId="7170B175" w14:textId="7BD55BF6" w:rsidR="00141730" w:rsidRPr="00141730" w:rsidRDefault="00141730" w:rsidP="00141730">
      <w:pPr>
        <w:pStyle w:val="a3"/>
        <w:ind w:left="360" w:hanging="360"/>
      </w:pPr>
      <w:r w:rsidRPr="00141730">
        <w:t xml:space="preserve">A. K. Jain, R. P. W. </w:t>
      </w:r>
      <w:proofErr w:type="spellStart"/>
      <w:r w:rsidRPr="00141730">
        <w:t>Duin</w:t>
      </w:r>
      <w:proofErr w:type="spellEnd"/>
      <w:r w:rsidRPr="00141730">
        <w:t>, and J. C. Mao, Statistical Pattern Reorganization: A Review, IEEE Transactions on PAMI 2000;22:4-37.</w:t>
      </w:r>
    </w:p>
    <w:p w14:paraId="0B54D483" w14:textId="4335F21D" w:rsidR="00141730" w:rsidRPr="00141730" w:rsidRDefault="00141730" w:rsidP="00141730">
      <w:pPr>
        <w:pStyle w:val="a3"/>
        <w:ind w:left="360" w:hanging="360"/>
      </w:pPr>
      <w:r w:rsidRPr="00141730">
        <w:t xml:space="preserve">T. </w:t>
      </w:r>
      <w:proofErr w:type="spellStart"/>
      <w:r w:rsidRPr="00141730">
        <w:t>Subba</w:t>
      </w:r>
      <w:proofErr w:type="spellEnd"/>
      <w:r w:rsidRPr="00141730">
        <w:t xml:space="preserve"> Rao and M. M. </w:t>
      </w:r>
      <w:proofErr w:type="spellStart"/>
      <w:r w:rsidRPr="00141730">
        <w:t>Gabr</w:t>
      </w:r>
      <w:proofErr w:type="spellEnd"/>
      <w:r w:rsidRPr="00141730">
        <w:t xml:space="preserve">, "An Introduction to </w:t>
      </w:r>
      <w:proofErr w:type="spellStart"/>
      <w:r w:rsidRPr="00141730">
        <w:t>Bispectral</w:t>
      </w:r>
      <w:proofErr w:type="spellEnd"/>
      <w:r w:rsidRPr="00141730">
        <w:t xml:space="preserve"> Analysis and Bilinear Time Series Models", Lecture Notes in Statistics Vol. 24, Springer, New York (1984).</w:t>
      </w:r>
    </w:p>
    <w:p w14:paraId="50695492" w14:textId="07962538" w:rsidR="00141730" w:rsidRPr="00141730" w:rsidRDefault="00141730" w:rsidP="00141730">
      <w:pPr>
        <w:pStyle w:val="a3"/>
        <w:ind w:left="360" w:hanging="360"/>
      </w:pPr>
      <w:r w:rsidRPr="00141730">
        <w:t xml:space="preserve">V. </w:t>
      </w:r>
      <w:proofErr w:type="spellStart"/>
      <w:r w:rsidRPr="00141730">
        <w:t>Vapnik</w:t>
      </w:r>
      <w:proofErr w:type="spellEnd"/>
      <w:r w:rsidRPr="00141730">
        <w:t>, Statistical Learning Theory, New York: John Wiley &amp; Sons,1998.</w:t>
      </w:r>
    </w:p>
    <w:p w14:paraId="73DE3A9B" w14:textId="261E914A" w:rsidR="00141730" w:rsidRPr="00141730" w:rsidRDefault="00141730" w:rsidP="00141730">
      <w:pPr>
        <w:pStyle w:val="a3"/>
        <w:ind w:left="360" w:hanging="360"/>
      </w:pPr>
      <w:r w:rsidRPr="00141730">
        <w:t>赵俊峰，</w:t>
      </w:r>
      <w:r w:rsidRPr="00141730">
        <w:t>Banach</w:t>
      </w:r>
      <w:r w:rsidRPr="00141730">
        <w:t>空间理论结构。武汉大学出版社，</w:t>
      </w:r>
      <w:r w:rsidRPr="00141730">
        <w:t>1991</w:t>
      </w:r>
      <w:r w:rsidRPr="00141730">
        <w:t>。</w:t>
      </w:r>
    </w:p>
    <w:p w14:paraId="5A436FD9" w14:textId="7DB88358" w:rsidR="002B0B21" w:rsidRPr="00141730" w:rsidRDefault="00141730" w:rsidP="00141730">
      <w:pPr>
        <w:pStyle w:val="a3"/>
        <w:ind w:left="360" w:hanging="360"/>
      </w:pPr>
      <w:r w:rsidRPr="00141730">
        <w:t>赵俊峰，</w:t>
      </w:r>
      <w:r w:rsidRPr="00141730">
        <w:t>Banach</w:t>
      </w:r>
      <w:r w:rsidRPr="00141730">
        <w:t>空间的无限维子空间结构的若干问题。数学物理学报，</w:t>
      </w:r>
      <w:r w:rsidRPr="00141730">
        <w:t>1994</w:t>
      </w:r>
      <w:r w:rsidRPr="00141730">
        <w:t>，</w:t>
      </w:r>
      <w:r w:rsidRPr="00141730">
        <w:t>14(2):190-198.</w:t>
      </w:r>
    </w:p>
    <w:p w14:paraId="6826CED1" w14:textId="42095CF8" w:rsidR="002B0B21" w:rsidRDefault="00424B9B" w:rsidP="000D1BCA">
      <w:pPr>
        <w:pStyle w:val="a5"/>
        <w:ind w:firstLine="420"/>
      </w:pPr>
      <w:r w:rsidRPr="004278C5">
        <w:rPr>
          <w:rFonts w:hint="eastAsia"/>
        </w:rPr>
        <w:t>（参考的中文文献排在前面，英文文献排在后面。作者与作者之间用逗号隔开，不写“等，编著”等字样，如果版次是第一版，则省略。没有引用书籍文字则不写引用起止页，且以“</w:t>
      </w:r>
      <w:r w:rsidRPr="004278C5">
        <w:rPr>
          <w:rFonts w:hint="eastAsia"/>
        </w:rPr>
        <w:t>.</w:t>
      </w:r>
      <w:r w:rsidRPr="004278C5">
        <w:t>”</w:t>
      </w:r>
      <w:r w:rsidRPr="004278C5">
        <w:rPr>
          <w:rFonts w:hint="eastAsia"/>
        </w:rPr>
        <w:t>结束）</w:t>
      </w:r>
    </w:p>
    <w:p w14:paraId="7C407A0B" w14:textId="619A57F2" w:rsidR="00AD43D7" w:rsidRDefault="00AD43D7" w:rsidP="000D1BCA">
      <w:pPr>
        <w:pStyle w:val="a5"/>
        <w:ind w:firstLine="420"/>
        <w:rPr>
          <w:rFonts w:hint="eastAsia"/>
        </w:rPr>
      </w:pPr>
      <w:r>
        <w:rPr>
          <w:rFonts w:hint="eastAsia"/>
        </w:rPr>
        <w:t>（使用样式</w:t>
      </w:r>
      <w:r w:rsidR="002733FC">
        <w:rPr>
          <w:rFonts w:hint="eastAsia"/>
        </w:rPr>
        <w:t>【</w:t>
      </w:r>
      <w:r w:rsidR="002733FC">
        <w:rPr>
          <w:rFonts w:hint="eastAsia"/>
        </w:rPr>
        <w:t>参考文献</w:t>
      </w:r>
      <w:r w:rsidR="002733FC">
        <w:rPr>
          <w:rFonts w:hint="eastAsia"/>
        </w:rPr>
        <w:t>】</w:t>
      </w:r>
      <w:r>
        <w:rPr>
          <w:rFonts w:hint="eastAsia"/>
        </w:rPr>
        <w:t>）</w:t>
      </w:r>
    </w:p>
    <w:p w14:paraId="1BB09AD8" w14:textId="6131164D" w:rsidR="00141730" w:rsidRDefault="00141730" w:rsidP="000D1BCA">
      <w:pPr>
        <w:pStyle w:val="a5"/>
        <w:ind w:firstLine="420"/>
      </w:pPr>
    </w:p>
    <w:p w14:paraId="33316CE7" w14:textId="0A2BA719" w:rsidR="00141730" w:rsidRDefault="00141730" w:rsidP="000D1BCA">
      <w:pPr>
        <w:pStyle w:val="a5"/>
        <w:ind w:firstLine="420"/>
      </w:pPr>
    </w:p>
    <w:p w14:paraId="47B62101" w14:textId="77777777" w:rsidR="00141730" w:rsidRPr="004278C5" w:rsidRDefault="00141730" w:rsidP="000D1BCA">
      <w:pPr>
        <w:pStyle w:val="a5"/>
        <w:ind w:firstLine="420"/>
        <w:rPr>
          <w:rFonts w:hint="eastAsia"/>
        </w:rPr>
      </w:pPr>
    </w:p>
    <w:p w14:paraId="33D912D9" w14:textId="77777777" w:rsidR="002B0B21" w:rsidRPr="001028DB" w:rsidRDefault="002B0B21" w:rsidP="001028DB"/>
    <w:p w14:paraId="29B4F064" w14:textId="77777777" w:rsidR="002B0B21" w:rsidRPr="001028DB" w:rsidRDefault="002B0B21" w:rsidP="001028DB"/>
    <w:p w14:paraId="1D76F2D7" w14:textId="77777777" w:rsidR="002B0B21" w:rsidRPr="001028DB" w:rsidRDefault="002B0B21" w:rsidP="001028DB"/>
    <w:p w14:paraId="774ED2A8" w14:textId="77777777" w:rsidR="002B0B21" w:rsidRPr="001028DB" w:rsidRDefault="002B0B21" w:rsidP="001028DB"/>
    <w:p w14:paraId="25F46BD9" w14:textId="77777777" w:rsidR="002B0B21" w:rsidRPr="001028DB" w:rsidRDefault="002B0B21" w:rsidP="001028DB"/>
    <w:p w14:paraId="2CDA1E34" w14:textId="77777777" w:rsidR="002B0B21" w:rsidRPr="001028DB" w:rsidRDefault="002B0B21" w:rsidP="001028DB"/>
    <w:p w14:paraId="46C57779" w14:textId="77777777" w:rsidR="002B0B21" w:rsidRPr="001028DB" w:rsidRDefault="002B0B21" w:rsidP="001028DB">
      <w:pPr>
        <w:sectPr w:rsidR="002B0B21" w:rsidRPr="001028DB" w:rsidSect="00FA2D52">
          <w:pgSz w:w="11906" w:h="16838"/>
          <w:pgMar w:top="1440" w:right="1800" w:bottom="1440" w:left="1800" w:header="851" w:footer="850" w:gutter="0"/>
          <w:cols w:space="720"/>
          <w:docGrid w:linePitch="312"/>
        </w:sectPr>
      </w:pPr>
    </w:p>
    <w:p w14:paraId="20853AD8" w14:textId="77777777" w:rsidR="002B0B21" w:rsidRDefault="002B0B21" w:rsidP="004A6F7D">
      <w:pPr>
        <w:pStyle w:val="16"/>
      </w:pPr>
      <w:bookmarkStart w:id="19" w:name="_Toc172018525"/>
      <w:bookmarkStart w:id="20" w:name="_Toc37253185"/>
      <w:r>
        <w:lastRenderedPageBreak/>
        <w:t>谢辞</w:t>
      </w:r>
      <w:bookmarkEnd w:id="19"/>
      <w:bookmarkEnd w:id="20"/>
    </w:p>
    <w:p w14:paraId="322F3ACC" w14:textId="77777777" w:rsidR="002B0B21" w:rsidRPr="004278C5" w:rsidRDefault="00424B9B" w:rsidP="000D1BCA">
      <w:pPr>
        <w:pStyle w:val="a5"/>
        <w:ind w:firstLine="420"/>
      </w:pPr>
      <w:r w:rsidRPr="004278C5">
        <w:rPr>
          <w:rFonts w:hint="eastAsia"/>
        </w:rPr>
        <w:t>正文略</w:t>
      </w:r>
      <w:r w:rsidR="002B0B21" w:rsidRPr="004278C5">
        <w:t>。</w:t>
      </w:r>
    </w:p>
    <w:p w14:paraId="58EF8524" w14:textId="77777777" w:rsidR="002B0B21" w:rsidRPr="001028DB" w:rsidRDefault="002B0B21" w:rsidP="001028DB"/>
    <w:p w14:paraId="77D39888" w14:textId="77777777" w:rsidR="002B0B21" w:rsidRPr="001028DB" w:rsidRDefault="002B0B21" w:rsidP="001028DB">
      <w:pPr>
        <w:sectPr w:rsidR="002B0B21" w:rsidRPr="001028DB" w:rsidSect="00B126C9">
          <w:pgSz w:w="11906" w:h="16838"/>
          <w:pgMar w:top="1440" w:right="1800" w:bottom="1440" w:left="1800" w:header="851" w:footer="850" w:gutter="0"/>
          <w:cols w:space="720"/>
          <w:docGrid w:linePitch="312"/>
        </w:sectPr>
      </w:pPr>
    </w:p>
    <w:p w14:paraId="0B8F8D2D" w14:textId="77777777" w:rsidR="002B0B21" w:rsidRDefault="002B0B21" w:rsidP="004A6F7D">
      <w:pPr>
        <w:pStyle w:val="16"/>
      </w:pPr>
      <w:bookmarkStart w:id="21" w:name="_Toc37253186"/>
      <w:r>
        <w:lastRenderedPageBreak/>
        <w:t>附录</w:t>
      </w:r>
      <w:bookmarkEnd w:id="21"/>
    </w:p>
    <w:p w14:paraId="1D279CE4" w14:textId="77777777" w:rsidR="002B0B21" w:rsidRPr="004278C5" w:rsidRDefault="00614EDE" w:rsidP="000D1BCA">
      <w:pPr>
        <w:pStyle w:val="a5"/>
        <w:ind w:firstLine="420"/>
      </w:pPr>
      <w:r w:rsidRPr="004278C5">
        <w:rPr>
          <w:rFonts w:hint="eastAsia"/>
        </w:rPr>
        <w:t>包括放在正文内</w:t>
      </w:r>
      <w:proofErr w:type="gramStart"/>
      <w:r w:rsidRPr="004278C5">
        <w:rPr>
          <w:rFonts w:hint="eastAsia"/>
        </w:rPr>
        <w:t>过份</w:t>
      </w:r>
      <w:proofErr w:type="gramEnd"/>
      <w:r w:rsidRPr="004278C5">
        <w:rPr>
          <w:rFonts w:hint="eastAsia"/>
        </w:rPr>
        <w:t>冗长的公式推导，以备他人阅读方便所需的辅助性数学工具、重复性数据图表、论文使用的符号意义、单位缩写、程序全文及有关说明等。</w:t>
      </w:r>
    </w:p>
    <w:sectPr w:rsidR="002B0B21" w:rsidRPr="004278C5" w:rsidSect="000119B3">
      <w:pgSz w:w="11906" w:h="16838"/>
      <w:pgMar w:top="1440" w:right="1800" w:bottom="1440" w:left="1800" w:header="851" w:footer="850" w:gutter="0"/>
      <w:cols w:space="720"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DQ" w:date="2020-03-24T16:02:00Z" w:initials="H">
    <w:p w14:paraId="13BA8A62" w14:textId="77777777" w:rsidR="006D2C0A" w:rsidRDefault="006D2C0A">
      <w:pPr>
        <w:pStyle w:val="af9"/>
      </w:pPr>
      <w:r>
        <w:rPr>
          <w:rStyle w:val="ac"/>
        </w:rPr>
        <w:annotationRef/>
      </w:r>
      <w:r>
        <w:rPr>
          <w:rFonts w:hint="eastAsia"/>
        </w:rPr>
        <w:t>此处固定</w:t>
      </w:r>
    </w:p>
    <w:p w14:paraId="765B83E0" w14:textId="77777777" w:rsidR="006D2C0A" w:rsidRDefault="006D2C0A">
      <w:pPr>
        <w:pStyle w:val="af9"/>
      </w:pPr>
      <w:r>
        <w:rPr>
          <w:rFonts w:hint="eastAsia"/>
        </w:rPr>
        <w:t>不要修改</w:t>
      </w:r>
    </w:p>
  </w:comment>
  <w:comment w:id="1" w:author="HDQ" w:date="2020-03-19T16:01:00Z" w:initials="H">
    <w:p w14:paraId="2FDF2402" w14:textId="77777777" w:rsidR="00BA3D8F" w:rsidRDefault="00BA3D8F" w:rsidP="00BA3D8F">
      <w:pPr>
        <w:pStyle w:val="af9"/>
      </w:pPr>
      <w:r>
        <w:rPr>
          <w:rStyle w:val="ac"/>
        </w:rPr>
        <w:annotationRef/>
      </w:r>
      <w:r>
        <w:rPr>
          <w:rFonts w:hint="eastAsia"/>
        </w:rPr>
        <w:t>参赛题目格式</w:t>
      </w:r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按照以下内容填写：</w:t>
      </w:r>
    </w:p>
    <w:p w14:paraId="1E752F7B" w14:textId="77777777" w:rsidR="00BA3D8F" w:rsidRDefault="00BA3D8F" w:rsidP="00BA3D8F">
      <w:pPr>
        <w:pStyle w:val="afb"/>
        <w:rPr>
          <w:spacing w:val="30"/>
        </w:rPr>
      </w:pPr>
      <w:r>
        <w:rPr>
          <w:spacing w:val="30"/>
          <w:sz w:val="21"/>
          <w:szCs w:val="21"/>
        </w:rPr>
        <w:t>赛题</w:t>
      </w:r>
      <w:proofErr w:type="gramStart"/>
      <w:r>
        <w:rPr>
          <w:spacing w:val="30"/>
          <w:sz w:val="21"/>
          <w:szCs w:val="21"/>
        </w:rPr>
        <w:t>一</w:t>
      </w:r>
      <w:proofErr w:type="gramEnd"/>
      <w:r>
        <w:rPr>
          <w:spacing w:val="30"/>
          <w:sz w:val="21"/>
          <w:szCs w:val="21"/>
        </w:rPr>
        <w:t>：序列的k-错线性逼近问题</w:t>
      </w:r>
      <w:r>
        <w:rPr>
          <w:spacing w:val="30"/>
          <w:sz w:val="21"/>
          <w:szCs w:val="21"/>
        </w:rPr>
        <w:br/>
        <w:t>赛题二：向量布尔函数求</w:t>
      </w:r>
      <w:proofErr w:type="gramStart"/>
      <w:r>
        <w:rPr>
          <w:spacing w:val="30"/>
          <w:sz w:val="21"/>
          <w:szCs w:val="21"/>
        </w:rPr>
        <w:t>逆问题</w:t>
      </w:r>
      <w:proofErr w:type="gramEnd"/>
      <w:r>
        <w:rPr>
          <w:spacing w:val="30"/>
          <w:sz w:val="21"/>
          <w:szCs w:val="21"/>
        </w:rPr>
        <w:br/>
        <w:t>赛题三：子集和问题</w:t>
      </w:r>
    </w:p>
    <w:p w14:paraId="10AB317E" w14:textId="77777777" w:rsidR="00BA3D8F" w:rsidRPr="00BA3D8F" w:rsidRDefault="00BA3D8F">
      <w:pPr>
        <w:pStyle w:val="af9"/>
      </w:pPr>
    </w:p>
  </w:comment>
  <w:comment w:id="2" w:author="HDQ" w:date="2020-03-19T15:56:00Z" w:initials="H">
    <w:p w14:paraId="12965DE8" w14:textId="77777777" w:rsidR="003A7661" w:rsidRPr="003A7661" w:rsidRDefault="004F5FF1">
      <w:pPr>
        <w:pStyle w:val="af9"/>
      </w:pPr>
      <w:r>
        <w:rPr>
          <w:rStyle w:val="ac"/>
        </w:rPr>
        <w:annotationRef/>
      </w:r>
      <w:r w:rsidR="003A7661">
        <w:rPr>
          <w:rFonts w:hint="eastAsia"/>
        </w:rPr>
        <w:t>黑体、</w:t>
      </w:r>
      <w:r w:rsidR="006D2C0A">
        <w:rPr>
          <w:rFonts w:hint="eastAsia"/>
        </w:rPr>
        <w:t>四</w:t>
      </w:r>
      <w:r w:rsidR="003A7661">
        <w:rPr>
          <w:rFonts w:hint="eastAsia"/>
        </w:rPr>
        <w:t>号</w:t>
      </w:r>
    </w:p>
  </w:comment>
  <w:comment w:id="3" w:author="HDQ" w:date="2020-03-19T16:03:00Z" w:initials="H">
    <w:p w14:paraId="2D9D4A6D" w14:textId="77777777" w:rsidR="00BA3D8F" w:rsidRDefault="00BA3D8F">
      <w:pPr>
        <w:pStyle w:val="af9"/>
      </w:pPr>
      <w:r>
        <w:rPr>
          <w:rStyle w:val="ac"/>
        </w:rPr>
        <w:annotationRef/>
      </w:r>
      <w:r>
        <w:rPr>
          <w:rFonts w:hint="eastAsia"/>
        </w:rPr>
        <w:t>填写时间要用中文</w:t>
      </w:r>
    </w:p>
  </w:comment>
  <w:comment w:id="6" w:author="HDQ" w:date="2020-03-19T16:28:00Z" w:initials="H">
    <w:p w14:paraId="063CF378" w14:textId="77777777" w:rsidR="001374F3" w:rsidRDefault="001374F3">
      <w:pPr>
        <w:pStyle w:val="af9"/>
      </w:pPr>
      <w:r>
        <w:rPr>
          <w:rStyle w:val="ac"/>
        </w:rPr>
        <w:annotationRef/>
      </w:r>
      <w:r>
        <w:rPr>
          <w:rFonts w:hint="eastAsia"/>
        </w:rPr>
        <w:t>根据论文内容自动生成</w:t>
      </w:r>
    </w:p>
    <w:p w14:paraId="6B54FB16" w14:textId="77777777" w:rsidR="001374F3" w:rsidRDefault="001374F3">
      <w:pPr>
        <w:pStyle w:val="af9"/>
      </w:pPr>
      <w:r>
        <w:rPr>
          <w:rFonts w:hint="eastAsia"/>
        </w:rPr>
        <w:t>右键——更新域——更新整个目录</w:t>
      </w:r>
    </w:p>
  </w:comment>
  <w:comment w:id="14" w:author="HDQ" w:date="2020-04-08T15:15:00Z" w:initials="H">
    <w:p w14:paraId="4A564A6C" w14:textId="5C13D868" w:rsidR="000D3D15" w:rsidRDefault="000D3D15">
      <w:pPr>
        <w:pStyle w:val="af9"/>
      </w:pPr>
      <w:r>
        <w:rPr>
          <w:rStyle w:val="ac"/>
        </w:rPr>
        <w:annotationRef/>
      </w:r>
      <w:r>
        <w:rPr>
          <w:rFonts w:hint="eastAsia"/>
        </w:rPr>
        <w:t>单独成行的公式居中显示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5B83E0" w15:done="0"/>
  <w15:commentEx w15:paraId="10AB317E" w15:done="0"/>
  <w15:commentEx w15:paraId="12965DE8" w15:done="0"/>
  <w15:commentEx w15:paraId="2D9D4A6D" w15:done="0"/>
  <w15:commentEx w15:paraId="6B54FB16" w15:done="0"/>
  <w15:commentEx w15:paraId="4A564A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8691C" w16cex:dateUtc="2020-04-08T0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5B83E0" w16cid:durableId="2224AD7B"/>
  <w16cid:commentId w16cid:paraId="10AB317E" w16cid:durableId="221E15CF"/>
  <w16cid:commentId w16cid:paraId="12965DE8" w16cid:durableId="221E1495"/>
  <w16cid:commentId w16cid:paraId="2D9D4A6D" w16cid:durableId="221E164E"/>
  <w16cid:commentId w16cid:paraId="6B54FB16" w16cid:durableId="221E1C48"/>
  <w16cid:commentId w16cid:paraId="4A564A6C" w16cid:durableId="223869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965F3" w14:textId="77777777" w:rsidR="00C84C91" w:rsidRDefault="00C84C91">
      <w:r>
        <w:separator/>
      </w:r>
    </w:p>
  </w:endnote>
  <w:endnote w:type="continuationSeparator" w:id="0">
    <w:p w14:paraId="0D02AAAA" w14:textId="77777777" w:rsidR="00C84C91" w:rsidRDefault="00C84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C7F6D" w14:textId="77777777" w:rsidR="002B0B21" w:rsidRDefault="002B0B21" w:rsidP="00E74038">
    <w:pPr>
      <w:pStyle w:val="af7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14:paraId="38016EAF" w14:textId="77777777" w:rsidR="002B0B21" w:rsidRDefault="002B0B21" w:rsidP="00E74038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2289B" w14:textId="17014946" w:rsidR="003A7661" w:rsidRDefault="003A7661" w:rsidP="00E74038">
    <w:pPr>
      <w:pStyle w:val="af7"/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  <w:noProof/>
      </w:rPr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C96DD" w14:textId="77777777" w:rsidR="00C84C91" w:rsidRDefault="00C84C91">
      <w:r>
        <w:separator/>
      </w:r>
    </w:p>
  </w:footnote>
  <w:footnote w:type="continuationSeparator" w:id="0">
    <w:p w14:paraId="1F0B90F8" w14:textId="77777777" w:rsidR="00C84C91" w:rsidRDefault="00C84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0D640" w14:textId="77777777" w:rsidR="000C2818" w:rsidRDefault="000C2818" w:rsidP="009D58A2">
    <w:pPr>
      <w:pStyle w:val="af"/>
    </w:pPr>
    <w:r w:rsidRPr="000C2818">
      <w:rPr>
        <w:rFonts w:hint="eastAsia"/>
      </w:rPr>
      <w:t>第五届（</w:t>
    </w:r>
    <w:r w:rsidRPr="000C2818">
      <w:rPr>
        <w:rFonts w:hint="eastAsia"/>
      </w:rPr>
      <w:t>2020</w:t>
    </w:r>
    <w:r w:rsidRPr="000C2818">
      <w:rPr>
        <w:rFonts w:hint="eastAsia"/>
      </w:rPr>
      <w:t>年）全国高校密码数学挑战赛参赛论文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986E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0A1B59BD"/>
    <w:multiLevelType w:val="hybridMultilevel"/>
    <w:tmpl w:val="F7760D08"/>
    <w:lvl w:ilvl="0" w:tplc="344CD85E">
      <w:start w:val="1"/>
      <w:numFmt w:val="bullet"/>
      <w:lvlText w:val=""/>
      <w:lvlJc w:val="left"/>
      <w:pPr>
        <w:ind w:left="1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56" w:hanging="420"/>
      </w:pPr>
      <w:rPr>
        <w:rFonts w:ascii="Wingdings" w:hAnsi="Wingdings" w:hint="default"/>
      </w:rPr>
    </w:lvl>
  </w:abstractNum>
  <w:abstractNum w:abstractNumId="4" w15:restartNumberingAfterBreak="0">
    <w:nsid w:val="121D0A1F"/>
    <w:multiLevelType w:val="hybridMultilevel"/>
    <w:tmpl w:val="1CBA7F9C"/>
    <w:lvl w:ilvl="0" w:tplc="0F8E3338">
      <w:start w:val="1"/>
      <w:numFmt w:val="bullet"/>
      <w:pStyle w:val="-"/>
      <w:lvlText w:val=""/>
      <w:lvlJc w:val="left"/>
      <w:pPr>
        <w:ind w:left="12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2" w:hanging="420"/>
      </w:pPr>
      <w:rPr>
        <w:rFonts w:ascii="Wingdings" w:hAnsi="Wingdings" w:hint="default"/>
      </w:rPr>
    </w:lvl>
  </w:abstractNum>
  <w:abstractNum w:abstractNumId="5" w15:restartNumberingAfterBreak="0">
    <w:nsid w:val="16B95EDE"/>
    <w:multiLevelType w:val="multilevel"/>
    <w:tmpl w:val="DB969AFA"/>
    <w:styleLink w:val="7"/>
    <w:lvl w:ilvl="0">
      <w:start w:val="1"/>
      <w:numFmt w:val="decimal"/>
      <w:lvlText w:val="步骤%1"/>
      <w:lvlJc w:val="left"/>
      <w:pPr>
        <w:tabs>
          <w:tab w:val="num" w:pos="284"/>
        </w:tabs>
        <w:ind w:left="907" w:hanging="623"/>
      </w:pPr>
      <w:rPr>
        <w:rFonts w:hint="eastAsia"/>
        <w:b/>
        <w:i w:val="0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A222EDA"/>
    <w:multiLevelType w:val="multilevel"/>
    <w:tmpl w:val="C172B0DC"/>
    <w:lvl w:ilvl="0">
      <w:start w:val="1"/>
      <w:numFmt w:val="upperLetter"/>
      <w:lvlText w:val="附录%1"/>
      <w:lvlJc w:val="left"/>
      <w:pPr>
        <w:ind w:left="420" w:hanging="42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1A34647C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B1F3099"/>
    <w:multiLevelType w:val="multilevel"/>
    <w:tmpl w:val="7B0E2BAE"/>
    <w:styleLink w:val="10"/>
    <w:lvl w:ilvl="0">
      <w:start w:val="1"/>
      <w:numFmt w:val="decimal"/>
      <w:lvlText w:val="步骤 %1"/>
      <w:lvlJc w:val="left"/>
      <w:pPr>
        <w:ind w:left="1134" w:hanging="1134"/>
      </w:pPr>
      <w:rPr>
        <w:rFonts w:eastAsia="宋体" w:hint="eastAsia"/>
        <w:b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20797173"/>
    <w:multiLevelType w:val="hybridMultilevel"/>
    <w:tmpl w:val="EBC43BA0"/>
    <w:lvl w:ilvl="0" w:tplc="B17A28C0">
      <w:start w:val="1"/>
      <w:numFmt w:val="upperLetter"/>
      <w:pStyle w:val="a"/>
      <w:lvlText w:val="附录%1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DD7E1A"/>
    <w:multiLevelType w:val="multilevel"/>
    <w:tmpl w:val="BE4278A6"/>
    <w:styleLink w:val="9"/>
    <w:lvl w:ilvl="0">
      <w:start w:val="1"/>
      <w:numFmt w:val="decimal"/>
      <w:lvlText w:val="%1"/>
      <w:lvlJc w:val="left"/>
      <w:pPr>
        <w:tabs>
          <w:tab w:val="num" w:pos="0"/>
        </w:tabs>
        <w:ind w:left="539" w:hanging="426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8FA2F80"/>
    <w:multiLevelType w:val="multilevel"/>
    <w:tmpl w:val="DA081A70"/>
    <w:styleLink w:val="1"/>
    <w:lvl w:ilvl="0">
      <w:start w:val="1"/>
      <w:numFmt w:val="decimal"/>
      <w:lvlText w:val="步骤 %1"/>
      <w:lvlJc w:val="left"/>
      <w:pPr>
        <w:ind w:left="1701" w:hanging="1417"/>
      </w:pPr>
      <w:rPr>
        <w:rFonts w:eastAsia="宋体" w:hint="eastAsia"/>
        <w:b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 w15:restartNumberingAfterBreak="0">
    <w:nsid w:val="2CB56778"/>
    <w:multiLevelType w:val="multilevel"/>
    <w:tmpl w:val="147C2C30"/>
    <w:styleLink w:val="11"/>
    <w:lvl w:ilvl="0">
      <w:start w:val="1"/>
      <w:numFmt w:val="decimal"/>
      <w:lvlText w:val="步骤 %1"/>
      <w:lvlJc w:val="left"/>
      <w:pPr>
        <w:ind w:left="703" w:hanging="419"/>
      </w:pPr>
      <w:rPr>
        <w:rFonts w:eastAsia="宋体" w:hint="eastAsia"/>
        <w:b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 w15:restartNumberingAfterBreak="0">
    <w:nsid w:val="2D041CC9"/>
    <w:multiLevelType w:val="hybridMultilevel"/>
    <w:tmpl w:val="1A1ABCAA"/>
    <w:lvl w:ilvl="0" w:tplc="4FD86D9A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5" w:hanging="420"/>
      </w:pPr>
      <w:rPr>
        <w:rFonts w:ascii="Wingdings" w:hAnsi="Wingdings" w:hint="default"/>
      </w:rPr>
    </w:lvl>
  </w:abstractNum>
  <w:abstractNum w:abstractNumId="14" w15:restartNumberingAfterBreak="0">
    <w:nsid w:val="3AF57899"/>
    <w:multiLevelType w:val="multilevel"/>
    <w:tmpl w:val="04090023"/>
    <w:styleLink w:val="a0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3F9E4C1A"/>
    <w:multiLevelType w:val="hybridMultilevel"/>
    <w:tmpl w:val="ED1264EE"/>
    <w:lvl w:ilvl="0" w:tplc="7C2416B4">
      <w:start w:val="1"/>
      <w:numFmt w:val="bullet"/>
      <w:pStyle w:val="-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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45242CD5"/>
    <w:multiLevelType w:val="multilevel"/>
    <w:tmpl w:val="BE208424"/>
    <w:lvl w:ilvl="0">
      <w:start w:val="1"/>
      <w:numFmt w:val="upperLetter"/>
      <w:lvlText w:val="附录%1"/>
      <w:lvlJc w:val="left"/>
      <w:pPr>
        <w:ind w:left="420" w:hanging="420"/>
      </w:pPr>
      <w:rPr>
        <w:rFonts w:hint="eastAsia"/>
        <w:b/>
        <w:i w:val="0"/>
      </w:rPr>
    </w:lvl>
    <w:lvl w:ilvl="1">
      <w:start w:val="1"/>
      <w:numFmt w:val="decimal"/>
      <w:pStyle w:val="a1"/>
      <w:lvlText w:val="%1.%2"/>
      <w:lvlJc w:val="left"/>
      <w:pPr>
        <w:ind w:left="840" w:hanging="84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none"/>
      <w:lvlText w:val="%1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4A8501D7"/>
    <w:multiLevelType w:val="hybridMultilevel"/>
    <w:tmpl w:val="600E5A86"/>
    <w:lvl w:ilvl="0" w:tplc="3DEA9A6C">
      <w:start w:val="1"/>
      <w:numFmt w:val="decimal"/>
      <w:pStyle w:val="12"/>
      <w:lvlText w:val="步骤%1"/>
      <w:lvlJc w:val="left"/>
      <w:pPr>
        <w:ind w:left="839" w:hanging="839"/>
      </w:pPr>
      <w:rPr>
        <w:rFonts w:hint="eastAsia"/>
        <w:b/>
        <w:i w:val="0"/>
        <w:sz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8" w15:restartNumberingAfterBreak="0">
    <w:nsid w:val="55E75854"/>
    <w:multiLevelType w:val="hybridMultilevel"/>
    <w:tmpl w:val="3FAC2F46"/>
    <w:lvl w:ilvl="0" w:tplc="F650F1E0">
      <w:start w:val="1"/>
      <w:numFmt w:val="bullet"/>
      <w:pStyle w:val="a2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8F866DC"/>
    <w:multiLevelType w:val="multilevel"/>
    <w:tmpl w:val="576C5604"/>
    <w:styleLink w:val="5"/>
    <w:lvl w:ilvl="0">
      <w:start w:val="1"/>
      <w:numFmt w:val="decimal"/>
      <w:lvlText w:val="步骤%1"/>
      <w:lvlJc w:val="left"/>
      <w:pPr>
        <w:ind w:left="1191" w:hanging="1078"/>
      </w:pPr>
      <w:rPr>
        <w:rFonts w:hint="eastAsia"/>
        <w:b/>
        <w:i w:val="0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5A5D7DAD"/>
    <w:multiLevelType w:val="multilevel"/>
    <w:tmpl w:val="E9AE411E"/>
    <w:styleLink w:val="15"/>
    <w:lvl w:ilvl="0">
      <w:start w:val="1"/>
      <w:numFmt w:val="decimal"/>
      <w:lvlText w:val="%1"/>
      <w:lvlJc w:val="left"/>
      <w:pPr>
        <w:ind w:left="987" w:hanging="87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5EF363EA"/>
    <w:multiLevelType w:val="multilevel"/>
    <w:tmpl w:val="EF46F2F4"/>
    <w:styleLink w:val="14"/>
    <w:lvl w:ilvl="0">
      <w:start w:val="1"/>
      <w:numFmt w:val="decimal"/>
      <w:lvlText w:val="%1"/>
      <w:lvlJc w:val="left"/>
      <w:pPr>
        <w:tabs>
          <w:tab w:val="num" w:pos="425"/>
        </w:tabs>
        <w:ind w:left="703" w:hanging="59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4A96D8E"/>
    <w:multiLevelType w:val="multilevel"/>
    <w:tmpl w:val="CC72E5C6"/>
    <w:styleLink w:val="13"/>
    <w:lvl w:ilvl="0">
      <w:start w:val="1"/>
      <w:numFmt w:val="decimal"/>
      <w:lvlText w:val="步骤 %1"/>
      <w:lvlJc w:val="left"/>
      <w:pPr>
        <w:ind w:left="704" w:hanging="591"/>
      </w:pPr>
      <w:rPr>
        <w:rFonts w:eastAsia="宋体" w:hint="eastAsia"/>
        <w:b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3" w15:restartNumberingAfterBreak="0">
    <w:nsid w:val="64D34746"/>
    <w:multiLevelType w:val="multilevel"/>
    <w:tmpl w:val="D9343DDC"/>
    <w:lvl w:ilvl="0">
      <w:start w:val="1"/>
      <w:numFmt w:val="chineseCountingThousand"/>
      <w:pStyle w:val="16"/>
      <w:lvlText w:val="第%1章"/>
      <w:lvlJc w:val="left"/>
      <w:pPr>
        <w:ind w:left="4686" w:hanging="1851"/>
      </w:pPr>
      <w:rPr>
        <w:rFonts w:hint="eastAsia"/>
        <w:u w:val="none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0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0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 w15:restartNumberingAfterBreak="0">
    <w:nsid w:val="669B037C"/>
    <w:multiLevelType w:val="multilevel"/>
    <w:tmpl w:val="EC0413C4"/>
    <w:styleLink w:val="120"/>
    <w:lvl w:ilvl="0">
      <w:start w:val="1"/>
      <w:numFmt w:val="decimal"/>
      <w:lvlText w:val="%1"/>
      <w:lvlJc w:val="left"/>
      <w:pPr>
        <w:ind w:left="533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D87196D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6" w15:restartNumberingAfterBreak="0">
    <w:nsid w:val="6ECC4B04"/>
    <w:multiLevelType w:val="multilevel"/>
    <w:tmpl w:val="3FFC2E52"/>
    <w:styleLink w:val="30"/>
    <w:lvl w:ilvl="0">
      <w:start w:val="1"/>
      <w:numFmt w:val="decimal"/>
      <w:isLgl/>
      <w:lvlText w:val="步骤 %1"/>
      <w:lvlJc w:val="left"/>
      <w:pPr>
        <w:tabs>
          <w:tab w:val="num" w:pos="703"/>
        </w:tabs>
        <w:ind w:left="703" w:hanging="419"/>
      </w:pPr>
      <w:rPr>
        <w:rFonts w:eastAsia="宋体" w:hint="eastAsia"/>
        <w:b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39"/>
        </w:tabs>
        <w:ind w:left="556" w:hanging="136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975"/>
        </w:tabs>
        <w:ind w:left="692" w:hanging="136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11"/>
        </w:tabs>
        <w:ind w:left="828" w:hanging="136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247"/>
        </w:tabs>
        <w:ind w:left="964" w:hanging="13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383"/>
        </w:tabs>
        <w:ind w:left="1100" w:hanging="13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519"/>
        </w:tabs>
        <w:ind w:left="1236" w:hanging="13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655"/>
        </w:tabs>
        <w:ind w:left="1372" w:hanging="13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791"/>
        </w:tabs>
        <w:ind w:left="1508" w:hanging="136"/>
      </w:pPr>
      <w:rPr>
        <w:rFonts w:hint="eastAsia"/>
      </w:rPr>
    </w:lvl>
  </w:abstractNum>
  <w:abstractNum w:abstractNumId="27" w15:restartNumberingAfterBreak="0">
    <w:nsid w:val="74E37E75"/>
    <w:multiLevelType w:val="hybridMultilevel"/>
    <w:tmpl w:val="D09439D0"/>
    <w:lvl w:ilvl="0" w:tplc="C1FC780C">
      <w:start w:val="1"/>
      <w:numFmt w:val="decimal"/>
      <w:pStyle w:val="a3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8" w15:restartNumberingAfterBreak="0">
    <w:nsid w:val="766A0F84"/>
    <w:multiLevelType w:val="multilevel"/>
    <w:tmpl w:val="8ECA6D9C"/>
    <w:styleLink w:val="60"/>
    <w:lvl w:ilvl="0">
      <w:start w:val="1"/>
      <w:numFmt w:val="decimal"/>
      <w:lvlText w:val="步骤%1"/>
      <w:lvlJc w:val="left"/>
      <w:pPr>
        <w:tabs>
          <w:tab w:val="num" w:pos="57"/>
        </w:tabs>
        <w:ind w:left="737" w:hanging="680"/>
      </w:pPr>
      <w:rPr>
        <w:rFonts w:hint="eastAsia"/>
        <w:b/>
        <w:i w:val="0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A5E307A"/>
    <w:multiLevelType w:val="multilevel"/>
    <w:tmpl w:val="2A3A4126"/>
    <w:lvl w:ilvl="0">
      <w:start w:val="1"/>
      <w:numFmt w:val="decimal"/>
      <w:lvlText w:val="%1"/>
      <w:lvlJc w:val="left"/>
      <w:pPr>
        <w:tabs>
          <w:tab w:val="num" w:pos="832"/>
        </w:tabs>
        <w:ind w:left="8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76"/>
        </w:tabs>
        <w:ind w:left="9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08"/>
        </w:tabs>
        <w:ind w:left="14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52"/>
        </w:tabs>
        <w:ind w:left="1552" w:hanging="1152"/>
      </w:pPr>
      <w:rPr>
        <w:rFonts w:hint="eastAsia"/>
      </w:rPr>
    </w:lvl>
    <w:lvl w:ilvl="6">
      <w:start w:val="1"/>
      <w:numFmt w:val="decimal"/>
      <w:lvlRestart w:val="1"/>
      <w:suff w:val="space"/>
      <w:lvlText w:val="图 %1-%7"/>
      <w:lvlJc w:val="left"/>
      <w:pPr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30" w15:restartNumberingAfterBreak="0">
    <w:nsid w:val="7AA9761E"/>
    <w:multiLevelType w:val="multilevel"/>
    <w:tmpl w:val="A694EA18"/>
    <w:styleLink w:val="40"/>
    <w:lvl w:ilvl="0">
      <w:start w:val="1"/>
      <w:numFmt w:val="decimal"/>
      <w:lvlText w:val="步骤%1 "/>
      <w:lvlJc w:val="left"/>
      <w:pPr>
        <w:ind w:left="1304" w:hanging="1020"/>
      </w:pPr>
      <w:rPr>
        <w:rFonts w:ascii="Times New Roman" w:eastAsia="宋体" w:hAnsi="Times New Roman" w:hint="default"/>
        <w:b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1" w15:restartNumberingAfterBreak="0">
    <w:nsid w:val="7DAD32F0"/>
    <w:multiLevelType w:val="multilevel"/>
    <w:tmpl w:val="3A342E6E"/>
    <w:styleLink w:val="20"/>
    <w:lvl w:ilvl="0">
      <w:start w:val="1"/>
      <w:numFmt w:val="decimal"/>
      <w:suff w:val="space"/>
      <w:lvlText w:val="步骤 %1"/>
      <w:lvlJc w:val="left"/>
      <w:pPr>
        <w:ind w:left="420" w:hanging="420"/>
      </w:pPr>
      <w:rPr>
        <w:rFonts w:eastAsia="宋体" w:hint="eastAsia"/>
        <w:b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2" w15:restartNumberingAfterBreak="0">
    <w:nsid w:val="7EB95B8D"/>
    <w:multiLevelType w:val="multilevel"/>
    <w:tmpl w:val="FDC4CFB6"/>
    <w:styleLink w:val="80"/>
    <w:lvl w:ilvl="0">
      <w:start w:val="1"/>
      <w:numFmt w:val="decimal"/>
      <w:lvlText w:val="步骤 %1"/>
      <w:lvlJc w:val="left"/>
      <w:pPr>
        <w:tabs>
          <w:tab w:val="num" w:pos="113"/>
        </w:tabs>
        <w:ind w:left="851" w:hanging="738"/>
      </w:pPr>
      <w:rPr>
        <w:rFonts w:eastAsia="宋体" w:hint="eastAsia"/>
        <w:b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15"/>
  </w:num>
  <w:num w:numId="5">
    <w:abstractNumId w:val="13"/>
  </w:num>
  <w:num w:numId="6">
    <w:abstractNumId w:val="6"/>
  </w:num>
  <w:num w:numId="7">
    <w:abstractNumId w:val="3"/>
  </w:num>
  <w:num w:numId="8">
    <w:abstractNumId w:val="4"/>
  </w:num>
  <w:num w:numId="9">
    <w:abstractNumId w:val="25"/>
  </w:num>
  <w:num w:numId="10">
    <w:abstractNumId w:val="7"/>
  </w:num>
  <w:num w:numId="11">
    <w:abstractNumId w:val="14"/>
  </w:num>
  <w:num w:numId="12">
    <w:abstractNumId w:val="11"/>
  </w:num>
  <w:num w:numId="13">
    <w:abstractNumId w:val="31"/>
  </w:num>
  <w:num w:numId="14">
    <w:abstractNumId w:val="26"/>
  </w:num>
  <w:num w:numId="15">
    <w:abstractNumId w:val="30"/>
  </w:num>
  <w:num w:numId="16">
    <w:abstractNumId w:val="19"/>
  </w:num>
  <w:num w:numId="17">
    <w:abstractNumId w:val="28"/>
  </w:num>
  <w:num w:numId="18">
    <w:abstractNumId w:val="5"/>
  </w:num>
  <w:num w:numId="19">
    <w:abstractNumId w:val="32"/>
  </w:num>
  <w:num w:numId="20">
    <w:abstractNumId w:val="10"/>
  </w:num>
  <w:num w:numId="21">
    <w:abstractNumId w:val="8"/>
  </w:num>
  <w:num w:numId="22">
    <w:abstractNumId w:val="12"/>
  </w:num>
  <w:num w:numId="23">
    <w:abstractNumId w:val="24"/>
  </w:num>
  <w:num w:numId="24">
    <w:abstractNumId w:val="22"/>
  </w:num>
  <w:num w:numId="25">
    <w:abstractNumId w:val="21"/>
  </w:num>
  <w:num w:numId="26">
    <w:abstractNumId w:val="20"/>
  </w:num>
  <w:num w:numId="27">
    <w:abstractNumId w:val="17"/>
  </w:num>
  <w:num w:numId="28">
    <w:abstractNumId w:val="18"/>
  </w:num>
  <w:num w:numId="29">
    <w:abstractNumId w:val="17"/>
    <w:lvlOverride w:ilvl="0">
      <w:startOverride w:val="1"/>
    </w:lvlOverride>
  </w:num>
  <w:num w:numId="30">
    <w:abstractNumId w:val="17"/>
    <w:lvlOverride w:ilvl="0">
      <w:startOverride w:val="1"/>
    </w:lvlOverride>
  </w:num>
  <w:num w:numId="31">
    <w:abstractNumId w:val="17"/>
    <w:lvlOverride w:ilvl="0">
      <w:startOverride w:val="1"/>
    </w:lvlOverride>
  </w:num>
  <w:num w:numId="32">
    <w:abstractNumId w:val="17"/>
    <w:lvlOverride w:ilvl="0">
      <w:startOverride w:val="1"/>
    </w:lvlOverride>
  </w:num>
  <w:num w:numId="33">
    <w:abstractNumId w:val="17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17"/>
    <w:lvlOverride w:ilvl="0">
      <w:startOverride w:val="1"/>
    </w:lvlOverride>
  </w:num>
  <w:num w:numId="38">
    <w:abstractNumId w:val="0"/>
  </w:num>
  <w:num w:numId="39">
    <w:abstractNumId w:val="16"/>
  </w:num>
  <w:num w:numId="40">
    <w:abstractNumId w:val="9"/>
  </w:num>
  <w:num w:numId="41">
    <w:abstractNumId w:val="29"/>
  </w:num>
  <w:num w:numId="42">
    <w:abstractNumId w:val="17"/>
    <w:lvlOverride w:ilvl="0">
      <w:startOverride w:val="1"/>
    </w:lvlOverride>
  </w:num>
  <w:num w:numId="43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DQ">
    <w15:presenceInfo w15:providerId="None" w15:userId="HDQ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6B4"/>
    <w:rsid w:val="000041A4"/>
    <w:rsid w:val="000119B3"/>
    <w:rsid w:val="00011C72"/>
    <w:rsid w:val="00014D33"/>
    <w:rsid w:val="00015D09"/>
    <w:rsid w:val="00020C2B"/>
    <w:rsid w:val="00024158"/>
    <w:rsid w:val="00026C6A"/>
    <w:rsid w:val="00060984"/>
    <w:rsid w:val="000640BA"/>
    <w:rsid w:val="00077952"/>
    <w:rsid w:val="00082C83"/>
    <w:rsid w:val="000836DC"/>
    <w:rsid w:val="00085AB9"/>
    <w:rsid w:val="000A08A7"/>
    <w:rsid w:val="000B41D1"/>
    <w:rsid w:val="000B504A"/>
    <w:rsid w:val="000C0E47"/>
    <w:rsid w:val="000C2818"/>
    <w:rsid w:val="000C6C8D"/>
    <w:rsid w:val="000C7CB9"/>
    <w:rsid w:val="000D1167"/>
    <w:rsid w:val="000D1BCA"/>
    <w:rsid w:val="000D3D15"/>
    <w:rsid w:val="000E0FC4"/>
    <w:rsid w:val="001028DB"/>
    <w:rsid w:val="00115C99"/>
    <w:rsid w:val="00125EA0"/>
    <w:rsid w:val="0012675C"/>
    <w:rsid w:val="0013397E"/>
    <w:rsid w:val="001374F3"/>
    <w:rsid w:val="00141730"/>
    <w:rsid w:val="00141813"/>
    <w:rsid w:val="00142248"/>
    <w:rsid w:val="0014371E"/>
    <w:rsid w:val="00147013"/>
    <w:rsid w:val="0015237D"/>
    <w:rsid w:val="00153065"/>
    <w:rsid w:val="00157029"/>
    <w:rsid w:val="00160CEA"/>
    <w:rsid w:val="00163865"/>
    <w:rsid w:val="001728A1"/>
    <w:rsid w:val="00172A27"/>
    <w:rsid w:val="00180658"/>
    <w:rsid w:val="00181114"/>
    <w:rsid w:val="0018208A"/>
    <w:rsid w:val="00186656"/>
    <w:rsid w:val="0018732D"/>
    <w:rsid w:val="0019022C"/>
    <w:rsid w:val="00194F88"/>
    <w:rsid w:val="001A3CAD"/>
    <w:rsid w:val="001A3D3F"/>
    <w:rsid w:val="001B50AA"/>
    <w:rsid w:val="001B7BEF"/>
    <w:rsid w:val="001C0258"/>
    <w:rsid w:val="001D4B0D"/>
    <w:rsid w:val="001F4C7C"/>
    <w:rsid w:val="00200954"/>
    <w:rsid w:val="00200F14"/>
    <w:rsid w:val="0020708F"/>
    <w:rsid w:val="00211B3A"/>
    <w:rsid w:val="00213B09"/>
    <w:rsid w:val="002328FF"/>
    <w:rsid w:val="0023528C"/>
    <w:rsid w:val="00251C12"/>
    <w:rsid w:val="00254848"/>
    <w:rsid w:val="002577D7"/>
    <w:rsid w:val="002608F1"/>
    <w:rsid w:val="00260EC1"/>
    <w:rsid w:val="0026245B"/>
    <w:rsid w:val="0026730E"/>
    <w:rsid w:val="0027186A"/>
    <w:rsid w:val="00272437"/>
    <w:rsid w:val="002733FC"/>
    <w:rsid w:val="00283F52"/>
    <w:rsid w:val="00291514"/>
    <w:rsid w:val="002972A3"/>
    <w:rsid w:val="00297C0E"/>
    <w:rsid w:val="002A0D3D"/>
    <w:rsid w:val="002A328F"/>
    <w:rsid w:val="002B0B21"/>
    <w:rsid w:val="002B2561"/>
    <w:rsid w:val="002B7E23"/>
    <w:rsid w:val="002C25EF"/>
    <w:rsid w:val="002C2894"/>
    <w:rsid w:val="002D4DB8"/>
    <w:rsid w:val="002D7424"/>
    <w:rsid w:val="002E121E"/>
    <w:rsid w:val="002E3D5A"/>
    <w:rsid w:val="002E5CE8"/>
    <w:rsid w:val="003102EB"/>
    <w:rsid w:val="00310A36"/>
    <w:rsid w:val="00311170"/>
    <w:rsid w:val="003114F2"/>
    <w:rsid w:val="00311B74"/>
    <w:rsid w:val="00316B3F"/>
    <w:rsid w:val="00321D40"/>
    <w:rsid w:val="00323F2E"/>
    <w:rsid w:val="00324FED"/>
    <w:rsid w:val="0033082A"/>
    <w:rsid w:val="003332E5"/>
    <w:rsid w:val="0033757D"/>
    <w:rsid w:val="003539A5"/>
    <w:rsid w:val="00361968"/>
    <w:rsid w:val="003626DF"/>
    <w:rsid w:val="00362A19"/>
    <w:rsid w:val="00366F70"/>
    <w:rsid w:val="003671CA"/>
    <w:rsid w:val="00372D4A"/>
    <w:rsid w:val="00373258"/>
    <w:rsid w:val="003A1E3C"/>
    <w:rsid w:val="003A7661"/>
    <w:rsid w:val="003A78C7"/>
    <w:rsid w:val="003B2E85"/>
    <w:rsid w:val="003B3878"/>
    <w:rsid w:val="003B717A"/>
    <w:rsid w:val="003B740D"/>
    <w:rsid w:val="003B7F38"/>
    <w:rsid w:val="003C08EB"/>
    <w:rsid w:val="003C2598"/>
    <w:rsid w:val="003C58E3"/>
    <w:rsid w:val="003C71B5"/>
    <w:rsid w:val="003D2783"/>
    <w:rsid w:val="003D2A07"/>
    <w:rsid w:val="003E2C5F"/>
    <w:rsid w:val="003E3920"/>
    <w:rsid w:val="003E46A2"/>
    <w:rsid w:val="003E46D9"/>
    <w:rsid w:val="003F0EFC"/>
    <w:rsid w:val="003F5102"/>
    <w:rsid w:val="00401EF4"/>
    <w:rsid w:val="00403519"/>
    <w:rsid w:val="00403541"/>
    <w:rsid w:val="004051F0"/>
    <w:rsid w:val="00412389"/>
    <w:rsid w:val="00412403"/>
    <w:rsid w:val="00414FB5"/>
    <w:rsid w:val="004217D2"/>
    <w:rsid w:val="0042440F"/>
    <w:rsid w:val="00424B9B"/>
    <w:rsid w:val="004278C5"/>
    <w:rsid w:val="004356D1"/>
    <w:rsid w:val="004403BE"/>
    <w:rsid w:val="00444E17"/>
    <w:rsid w:val="00456CFC"/>
    <w:rsid w:val="0046080D"/>
    <w:rsid w:val="0046228E"/>
    <w:rsid w:val="0046358F"/>
    <w:rsid w:val="00463783"/>
    <w:rsid w:val="004666C4"/>
    <w:rsid w:val="00472ECB"/>
    <w:rsid w:val="00477150"/>
    <w:rsid w:val="00484BF6"/>
    <w:rsid w:val="004858F4"/>
    <w:rsid w:val="00487A06"/>
    <w:rsid w:val="004A6F7D"/>
    <w:rsid w:val="004B0177"/>
    <w:rsid w:val="004B0DDE"/>
    <w:rsid w:val="004B450B"/>
    <w:rsid w:val="004D26D0"/>
    <w:rsid w:val="004E3867"/>
    <w:rsid w:val="004E7B5C"/>
    <w:rsid w:val="004F05E7"/>
    <w:rsid w:val="004F2C06"/>
    <w:rsid w:val="004F5E85"/>
    <w:rsid w:val="004F5FF1"/>
    <w:rsid w:val="004F701B"/>
    <w:rsid w:val="005001A9"/>
    <w:rsid w:val="005030DC"/>
    <w:rsid w:val="0050403D"/>
    <w:rsid w:val="00504E37"/>
    <w:rsid w:val="00505C77"/>
    <w:rsid w:val="005070F2"/>
    <w:rsid w:val="005251EA"/>
    <w:rsid w:val="0052524A"/>
    <w:rsid w:val="00537E8E"/>
    <w:rsid w:val="00541576"/>
    <w:rsid w:val="0054498F"/>
    <w:rsid w:val="00544CB2"/>
    <w:rsid w:val="00545F01"/>
    <w:rsid w:val="00550886"/>
    <w:rsid w:val="005525A2"/>
    <w:rsid w:val="0056071B"/>
    <w:rsid w:val="0057300B"/>
    <w:rsid w:val="00575301"/>
    <w:rsid w:val="00576852"/>
    <w:rsid w:val="005773A4"/>
    <w:rsid w:val="005838F4"/>
    <w:rsid w:val="00595E6A"/>
    <w:rsid w:val="005A2629"/>
    <w:rsid w:val="005C3DD5"/>
    <w:rsid w:val="005C61D5"/>
    <w:rsid w:val="005C7F2B"/>
    <w:rsid w:val="005D1595"/>
    <w:rsid w:val="005D73E5"/>
    <w:rsid w:val="005E30E8"/>
    <w:rsid w:val="005E5CCA"/>
    <w:rsid w:val="005E7900"/>
    <w:rsid w:val="005F4A73"/>
    <w:rsid w:val="00600A3B"/>
    <w:rsid w:val="0060111D"/>
    <w:rsid w:val="006024D0"/>
    <w:rsid w:val="0060673B"/>
    <w:rsid w:val="00614EDE"/>
    <w:rsid w:val="00623B63"/>
    <w:rsid w:val="006302DD"/>
    <w:rsid w:val="00631DE2"/>
    <w:rsid w:val="006337B5"/>
    <w:rsid w:val="0063762F"/>
    <w:rsid w:val="006377FF"/>
    <w:rsid w:val="00642EC0"/>
    <w:rsid w:val="00644F67"/>
    <w:rsid w:val="00646DC1"/>
    <w:rsid w:val="006500DA"/>
    <w:rsid w:val="0065163C"/>
    <w:rsid w:val="00653059"/>
    <w:rsid w:val="00656298"/>
    <w:rsid w:val="00656B1E"/>
    <w:rsid w:val="00660096"/>
    <w:rsid w:val="00662AA3"/>
    <w:rsid w:val="00664957"/>
    <w:rsid w:val="0066668D"/>
    <w:rsid w:val="00671D5B"/>
    <w:rsid w:val="00672374"/>
    <w:rsid w:val="00672AE2"/>
    <w:rsid w:val="00672E50"/>
    <w:rsid w:val="0067454A"/>
    <w:rsid w:val="00686C2F"/>
    <w:rsid w:val="00690AA1"/>
    <w:rsid w:val="006936E2"/>
    <w:rsid w:val="006940F6"/>
    <w:rsid w:val="006950F3"/>
    <w:rsid w:val="006A3B5D"/>
    <w:rsid w:val="006A403F"/>
    <w:rsid w:val="006A4466"/>
    <w:rsid w:val="006A7D46"/>
    <w:rsid w:val="006B2567"/>
    <w:rsid w:val="006B465C"/>
    <w:rsid w:val="006C096F"/>
    <w:rsid w:val="006C404E"/>
    <w:rsid w:val="006C448A"/>
    <w:rsid w:val="006C46E4"/>
    <w:rsid w:val="006C4874"/>
    <w:rsid w:val="006D2C0A"/>
    <w:rsid w:val="006D5B68"/>
    <w:rsid w:val="006E2B60"/>
    <w:rsid w:val="006E458E"/>
    <w:rsid w:val="006E4619"/>
    <w:rsid w:val="006E52C1"/>
    <w:rsid w:val="006E7408"/>
    <w:rsid w:val="006F21D7"/>
    <w:rsid w:val="006F6829"/>
    <w:rsid w:val="00700C1F"/>
    <w:rsid w:val="0070193E"/>
    <w:rsid w:val="00703F1F"/>
    <w:rsid w:val="00713135"/>
    <w:rsid w:val="0071534D"/>
    <w:rsid w:val="007168A4"/>
    <w:rsid w:val="00721348"/>
    <w:rsid w:val="0072333E"/>
    <w:rsid w:val="0072633F"/>
    <w:rsid w:val="00726CC5"/>
    <w:rsid w:val="00741667"/>
    <w:rsid w:val="007451A9"/>
    <w:rsid w:val="0075153A"/>
    <w:rsid w:val="0075283E"/>
    <w:rsid w:val="00754E14"/>
    <w:rsid w:val="00756EB3"/>
    <w:rsid w:val="00770130"/>
    <w:rsid w:val="00772B06"/>
    <w:rsid w:val="00774C6B"/>
    <w:rsid w:val="00776A2B"/>
    <w:rsid w:val="00784443"/>
    <w:rsid w:val="00792409"/>
    <w:rsid w:val="00794E4D"/>
    <w:rsid w:val="00794F64"/>
    <w:rsid w:val="007A6BCC"/>
    <w:rsid w:val="007B39B3"/>
    <w:rsid w:val="007C01A5"/>
    <w:rsid w:val="007C1332"/>
    <w:rsid w:val="007C3397"/>
    <w:rsid w:val="007C6C86"/>
    <w:rsid w:val="007D0E17"/>
    <w:rsid w:val="007E2A6F"/>
    <w:rsid w:val="007E2FB9"/>
    <w:rsid w:val="007E3EF1"/>
    <w:rsid w:val="007E5B26"/>
    <w:rsid w:val="007E73C3"/>
    <w:rsid w:val="007F2344"/>
    <w:rsid w:val="007F3895"/>
    <w:rsid w:val="007F7EC1"/>
    <w:rsid w:val="00807F90"/>
    <w:rsid w:val="00815D8C"/>
    <w:rsid w:val="00834C0A"/>
    <w:rsid w:val="00860373"/>
    <w:rsid w:val="00861755"/>
    <w:rsid w:val="00865F0A"/>
    <w:rsid w:val="0087197B"/>
    <w:rsid w:val="0087294C"/>
    <w:rsid w:val="00872E3F"/>
    <w:rsid w:val="00883420"/>
    <w:rsid w:val="00890BA5"/>
    <w:rsid w:val="0089140B"/>
    <w:rsid w:val="00893E50"/>
    <w:rsid w:val="008A134E"/>
    <w:rsid w:val="008A3FA0"/>
    <w:rsid w:val="008A6516"/>
    <w:rsid w:val="008A6BC9"/>
    <w:rsid w:val="008A7545"/>
    <w:rsid w:val="008B0A50"/>
    <w:rsid w:val="008C372C"/>
    <w:rsid w:val="008C76A0"/>
    <w:rsid w:val="008D2E2B"/>
    <w:rsid w:val="008D7253"/>
    <w:rsid w:val="008E5502"/>
    <w:rsid w:val="009007DC"/>
    <w:rsid w:val="00901273"/>
    <w:rsid w:val="00902C56"/>
    <w:rsid w:val="009116B1"/>
    <w:rsid w:val="00913E66"/>
    <w:rsid w:val="009241CB"/>
    <w:rsid w:val="009269FF"/>
    <w:rsid w:val="00927BA6"/>
    <w:rsid w:val="00932050"/>
    <w:rsid w:val="00937594"/>
    <w:rsid w:val="00943C12"/>
    <w:rsid w:val="00952C5F"/>
    <w:rsid w:val="00955826"/>
    <w:rsid w:val="009672C2"/>
    <w:rsid w:val="00971CCB"/>
    <w:rsid w:val="0097334C"/>
    <w:rsid w:val="00973413"/>
    <w:rsid w:val="0097716D"/>
    <w:rsid w:val="00984FC5"/>
    <w:rsid w:val="009934B3"/>
    <w:rsid w:val="00995044"/>
    <w:rsid w:val="009A0A0A"/>
    <w:rsid w:val="009B28CA"/>
    <w:rsid w:val="009B7563"/>
    <w:rsid w:val="009C124A"/>
    <w:rsid w:val="009D01D4"/>
    <w:rsid w:val="009D19B7"/>
    <w:rsid w:val="009D3689"/>
    <w:rsid w:val="009D58A2"/>
    <w:rsid w:val="009E3ED2"/>
    <w:rsid w:val="009E7FC3"/>
    <w:rsid w:val="009F1B33"/>
    <w:rsid w:val="009F224C"/>
    <w:rsid w:val="009F235F"/>
    <w:rsid w:val="00A07007"/>
    <w:rsid w:val="00A12699"/>
    <w:rsid w:val="00A145B4"/>
    <w:rsid w:val="00A15324"/>
    <w:rsid w:val="00A22997"/>
    <w:rsid w:val="00A2323F"/>
    <w:rsid w:val="00A359A4"/>
    <w:rsid w:val="00A41121"/>
    <w:rsid w:val="00A421F1"/>
    <w:rsid w:val="00A46309"/>
    <w:rsid w:val="00A4696E"/>
    <w:rsid w:val="00A47ECF"/>
    <w:rsid w:val="00A637BA"/>
    <w:rsid w:val="00A63987"/>
    <w:rsid w:val="00A74356"/>
    <w:rsid w:val="00A75BD4"/>
    <w:rsid w:val="00A765D7"/>
    <w:rsid w:val="00A9002D"/>
    <w:rsid w:val="00A9760C"/>
    <w:rsid w:val="00AA0525"/>
    <w:rsid w:val="00AA1A88"/>
    <w:rsid w:val="00AA4C6F"/>
    <w:rsid w:val="00AA7248"/>
    <w:rsid w:val="00AB01A2"/>
    <w:rsid w:val="00AB413E"/>
    <w:rsid w:val="00AB53A2"/>
    <w:rsid w:val="00AB60D6"/>
    <w:rsid w:val="00AB7BA4"/>
    <w:rsid w:val="00AC00D2"/>
    <w:rsid w:val="00AC48DC"/>
    <w:rsid w:val="00AD1BEC"/>
    <w:rsid w:val="00AD43D7"/>
    <w:rsid w:val="00AE11EF"/>
    <w:rsid w:val="00B0360A"/>
    <w:rsid w:val="00B03CE1"/>
    <w:rsid w:val="00B126C9"/>
    <w:rsid w:val="00B142CF"/>
    <w:rsid w:val="00B1475A"/>
    <w:rsid w:val="00B15AED"/>
    <w:rsid w:val="00B21012"/>
    <w:rsid w:val="00B36D2A"/>
    <w:rsid w:val="00B37C7F"/>
    <w:rsid w:val="00B40890"/>
    <w:rsid w:val="00B41658"/>
    <w:rsid w:val="00B43A2A"/>
    <w:rsid w:val="00B4553C"/>
    <w:rsid w:val="00B510B8"/>
    <w:rsid w:val="00B5245F"/>
    <w:rsid w:val="00B53680"/>
    <w:rsid w:val="00B5606C"/>
    <w:rsid w:val="00B56E9F"/>
    <w:rsid w:val="00B57600"/>
    <w:rsid w:val="00B6215A"/>
    <w:rsid w:val="00B65497"/>
    <w:rsid w:val="00B70540"/>
    <w:rsid w:val="00B763C9"/>
    <w:rsid w:val="00B802D7"/>
    <w:rsid w:val="00B81211"/>
    <w:rsid w:val="00B96CAA"/>
    <w:rsid w:val="00BA2F96"/>
    <w:rsid w:val="00BA3D8F"/>
    <w:rsid w:val="00BA4F4A"/>
    <w:rsid w:val="00BB4F71"/>
    <w:rsid w:val="00BC052A"/>
    <w:rsid w:val="00BC0E3B"/>
    <w:rsid w:val="00BC33A7"/>
    <w:rsid w:val="00BF4819"/>
    <w:rsid w:val="00C06EFB"/>
    <w:rsid w:val="00C10B8A"/>
    <w:rsid w:val="00C1162E"/>
    <w:rsid w:val="00C11BF8"/>
    <w:rsid w:val="00C13A6D"/>
    <w:rsid w:val="00C147D9"/>
    <w:rsid w:val="00C14B0F"/>
    <w:rsid w:val="00C17B65"/>
    <w:rsid w:val="00C17DD5"/>
    <w:rsid w:val="00C17EF0"/>
    <w:rsid w:val="00C211C6"/>
    <w:rsid w:val="00C22425"/>
    <w:rsid w:val="00C2355C"/>
    <w:rsid w:val="00C24C5D"/>
    <w:rsid w:val="00C259DC"/>
    <w:rsid w:val="00C319F8"/>
    <w:rsid w:val="00C36107"/>
    <w:rsid w:val="00C42E6E"/>
    <w:rsid w:val="00C54320"/>
    <w:rsid w:val="00C55FB7"/>
    <w:rsid w:val="00C6351B"/>
    <w:rsid w:val="00C67CB4"/>
    <w:rsid w:val="00C703C7"/>
    <w:rsid w:val="00C82BBD"/>
    <w:rsid w:val="00C84C91"/>
    <w:rsid w:val="00C96D7F"/>
    <w:rsid w:val="00CA1F79"/>
    <w:rsid w:val="00CA2C63"/>
    <w:rsid w:val="00CA5E9D"/>
    <w:rsid w:val="00CA6325"/>
    <w:rsid w:val="00CA6DCE"/>
    <w:rsid w:val="00CA7653"/>
    <w:rsid w:val="00CB5C36"/>
    <w:rsid w:val="00CB6F97"/>
    <w:rsid w:val="00CB783A"/>
    <w:rsid w:val="00CC05E5"/>
    <w:rsid w:val="00CC18B3"/>
    <w:rsid w:val="00CC5696"/>
    <w:rsid w:val="00CD0B76"/>
    <w:rsid w:val="00CE5AF4"/>
    <w:rsid w:val="00CF022B"/>
    <w:rsid w:val="00CF0781"/>
    <w:rsid w:val="00CF082C"/>
    <w:rsid w:val="00CF19B5"/>
    <w:rsid w:val="00CF1A6F"/>
    <w:rsid w:val="00CF2F7F"/>
    <w:rsid w:val="00CF5E3F"/>
    <w:rsid w:val="00CF7057"/>
    <w:rsid w:val="00D02A88"/>
    <w:rsid w:val="00D05B77"/>
    <w:rsid w:val="00D21449"/>
    <w:rsid w:val="00D222ED"/>
    <w:rsid w:val="00D3079F"/>
    <w:rsid w:val="00D31F49"/>
    <w:rsid w:val="00D41DD9"/>
    <w:rsid w:val="00D447C5"/>
    <w:rsid w:val="00D44E93"/>
    <w:rsid w:val="00D4749A"/>
    <w:rsid w:val="00D474A8"/>
    <w:rsid w:val="00D5079A"/>
    <w:rsid w:val="00D51013"/>
    <w:rsid w:val="00D55F26"/>
    <w:rsid w:val="00D64E97"/>
    <w:rsid w:val="00D728EC"/>
    <w:rsid w:val="00D74AC6"/>
    <w:rsid w:val="00D756C5"/>
    <w:rsid w:val="00D77332"/>
    <w:rsid w:val="00D8120C"/>
    <w:rsid w:val="00D82E5E"/>
    <w:rsid w:val="00D87656"/>
    <w:rsid w:val="00DA0A0E"/>
    <w:rsid w:val="00DA250F"/>
    <w:rsid w:val="00DA5BD5"/>
    <w:rsid w:val="00DB6D8E"/>
    <w:rsid w:val="00DC09AA"/>
    <w:rsid w:val="00DD1281"/>
    <w:rsid w:val="00DD562D"/>
    <w:rsid w:val="00DE569E"/>
    <w:rsid w:val="00DF0B61"/>
    <w:rsid w:val="00DF4DFC"/>
    <w:rsid w:val="00DF7F28"/>
    <w:rsid w:val="00E0443E"/>
    <w:rsid w:val="00E050AA"/>
    <w:rsid w:val="00E10B83"/>
    <w:rsid w:val="00E128AB"/>
    <w:rsid w:val="00E210A8"/>
    <w:rsid w:val="00E30590"/>
    <w:rsid w:val="00E30C1E"/>
    <w:rsid w:val="00E34132"/>
    <w:rsid w:val="00E41080"/>
    <w:rsid w:val="00E41BBD"/>
    <w:rsid w:val="00E42639"/>
    <w:rsid w:val="00E43A82"/>
    <w:rsid w:val="00E526AC"/>
    <w:rsid w:val="00E620A5"/>
    <w:rsid w:val="00E6341E"/>
    <w:rsid w:val="00E73453"/>
    <w:rsid w:val="00E74038"/>
    <w:rsid w:val="00E7546F"/>
    <w:rsid w:val="00E764FB"/>
    <w:rsid w:val="00E8545E"/>
    <w:rsid w:val="00E85832"/>
    <w:rsid w:val="00E9156A"/>
    <w:rsid w:val="00E94F55"/>
    <w:rsid w:val="00EA518F"/>
    <w:rsid w:val="00EA58D9"/>
    <w:rsid w:val="00EB1D04"/>
    <w:rsid w:val="00EB288F"/>
    <w:rsid w:val="00EB5AD3"/>
    <w:rsid w:val="00EC449F"/>
    <w:rsid w:val="00EC64E0"/>
    <w:rsid w:val="00ED115D"/>
    <w:rsid w:val="00ED14FA"/>
    <w:rsid w:val="00EE0AFC"/>
    <w:rsid w:val="00EE4B32"/>
    <w:rsid w:val="00EF020E"/>
    <w:rsid w:val="00EF05A3"/>
    <w:rsid w:val="00F05F8A"/>
    <w:rsid w:val="00F10DDE"/>
    <w:rsid w:val="00F11080"/>
    <w:rsid w:val="00F12028"/>
    <w:rsid w:val="00F135A3"/>
    <w:rsid w:val="00F13820"/>
    <w:rsid w:val="00F14B78"/>
    <w:rsid w:val="00F2176A"/>
    <w:rsid w:val="00F26BEB"/>
    <w:rsid w:val="00F3006C"/>
    <w:rsid w:val="00F37E5D"/>
    <w:rsid w:val="00F4424F"/>
    <w:rsid w:val="00F4567B"/>
    <w:rsid w:val="00F555BB"/>
    <w:rsid w:val="00F576E8"/>
    <w:rsid w:val="00F6354B"/>
    <w:rsid w:val="00F66EE7"/>
    <w:rsid w:val="00F73086"/>
    <w:rsid w:val="00F76972"/>
    <w:rsid w:val="00F80652"/>
    <w:rsid w:val="00F963A1"/>
    <w:rsid w:val="00F97C4A"/>
    <w:rsid w:val="00FA0662"/>
    <w:rsid w:val="00FA1275"/>
    <w:rsid w:val="00FA2D52"/>
    <w:rsid w:val="00FA7C39"/>
    <w:rsid w:val="00FB3239"/>
    <w:rsid w:val="00FB5EE0"/>
    <w:rsid w:val="00FC49AF"/>
    <w:rsid w:val="00FD343A"/>
    <w:rsid w:val="00FE4736"/>
    <w:rsid w:val="00FE4A3E"/>
    <w:rsid w:val="00FE5FFD"/>
    <w:rsid w:val="0D0615DD"/>
    <w:rsid w:val="23AC015B"/>
    <w:rsid w:val="4B49630D"/>
    <w:rsid w:val="6F0754E0"/>
    <w:rsid w:val="78C0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CE0E4C"/>
  <w15:chartTrackingRefBased/>
  <w15:docId w15:val="{188CB543-87CF-411E-BDD8-C95F6B91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Default Paragraph Font" w:uiPriority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aliases w:val="举例"/>
    <w:qFormat/>
    <w:rsid w:val="00E74038"/>
    <w:rPr>
      <w:sz w:val="18"/>
      <w:szCs w:val="24"/>
    </w:rPr>
  </w:style>
  <w:style w:type="paragraph" w:styleId="16">
    <w:name w:val="heading 1"/>
    <w:basedOn w:val="a4"/>
    <w:next w:val="a5"/>
    <w:link w:val="17"/>
    <w:autoRedefine/>
    <w:qFormat/>
    <w:rsid w:val="004A6F7D"/>
    <w:pPr>
      <w:numPr>
        <w:numId w:val="3"/>
      </w:numPr>
      <w:spacing w:before="240" w:after="240"/>
      <w:ind w:left="1985" w:hanging="1418"/>
      <w:jc w:val="center"/>
      <w:outlineLvl w:val="0"/>
    </w:pPr>
    <w:rPr>
      <w:rFonts w:eastAsia="黑体"/>
      <w:b/>
      <w:bCs/>
      <w:noProof/>
      <w:kern w:val="44"/>
      <w:sz w:val="36"/>
      <w:szCs w:val="44"/>
    </w:rPr>
  </w:style>
  <w:style w:type="paragraph" w:styleId="2">
    <w:name w:val="heading 2"/>
    <w:basedOn w:val="a4"/>
    <w:next w:val="a5"/>
    <w:link w:val="21"/>
    <w:autoRedefine/>
    <w:qFormat/>
    <w:rsid w:val="004A6F7D"/>
    <w:pPr>
      <w:keepNext/>
      <w:keepLines/>
      <w:numPr>
        <w:ilvl w:val="1"/>
        <w:numId w:val="3"/>
      </w:numPr>
      <w:spacing w:before="300" w:after="300"/>
      <w:outlineLvl w:val="1"/>
    </w:pPr>
    <w:rPr>
      <w:rFonts w:eastAsia="黑体"/>
      <w:b/>
      <w:bCs/>
      <w:sz w:val="30"/>
      <w:szCs w:val="32"/>
    </w:rPr>
  </w:style>
  <w:style w:type="paragraph" w:styleId="3">
    <w:name w:val="heading 3"/>
    <w:basedOn w:val="a4"/>
    <w:next w:val="a5"/>
    <w:link w:val="31"/>
    <w:autoRedefine/>
    <w:qFormat/>
    <w:rsid w:val="004A6F7D"/>
    <w:pPr>
      <w:keepNext/>
      <w:keepLines/>
      <w:numPr>
        <w:ilvl w:val="2"/>
        <w:numId w:val="3"/>
      </w:numPr>
      <w:spacing w:before="300" w:after="30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4"/>
    <w:next w:val="a5"/>
    <w:link w:val="41"/>
    <w:autoRedefine/>
    <w:qFormat/>
    <w:rsid w:val="004A6F7D"/>
    <w:pPr>
      <w:keepNext/>
      <w:keepLines/>
      <w:widowControl w:val="0"/>
      <w:numPr>
        <w:ilvl w:val="3"/>
        <w:numId w:val="3"/>
      </w:numPr>
      <w:spacing w:before="300" w:after="300"/>
      <w:outlineLvl w:val="3"/>
    </w:pPr>
    <w:rPr>
      <w:rFonts w:eastAsia="黑体"/>
      <w:b/>
      <w:bCs/>
      <w:kern w:val="2"/>
      <w:sz w:val="24"/>
      <w:szCs w:val="28"/>
    </w:rPr>
  </w:style>
  <w:style w:type="paragraph" w:styleId="50">
    <w:name w:val="heading 5"/>
    <w:basedOn w:val="a4"/>
    <w:next w:val="a5"/>
    <w:link w:val="51"/>
    <w:qFormat/>
    <w:rsid w:val="00E74038"/>
    <w:pPr>
      <w:keepNext/>
      <w:keepLines/>
      <w:spacing w:before="280" w:after="290" w:line="377" w:lineRule="auto"/>
      <w:ind w:left="360" w:hangingChars="128" w:hanging="36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5"/>
    <w:link w:val="61"/>
    <w:qFormat/>
    <w:rsid w:val="00E74038"/>
    <w:pPr>
      <w:keepNext/>
      <w:keepLines/>
      <w:widowControl w:val="0"/>
      <w:numPr>
        <w:ilvl w:val="5"/>
        <w:numId w:val="3"/>
      </w:numPr>
      <w:spacing w:before="240" w:after="64" w:line="320" w:lineRule="auto"/>
      <w:jc w:val="both"/>
      <w:outlineLvl w:val="5"/>
    </w:pPr>
    <w:rPr>
      <w:rFonts w:ascii="Arial" w:eastAsia="黑体" w:hAnsi="Arial"/>
      <w:b/>
      <w:bCs/>
      <w:kern w:val="2"/>
      <w:sz w:val="24"/>
      <w:szCs w:val="21"/>
    </w:rPr>
  </w:style>
  <w:style w:type="paragraph" w:styleId="70">
    <w:name w:val="heading 7"/>
    <w:basedOn w:val="a4"/>
    <w:next w:val="a5"/>
    <w:link w:val="71"/>
    <w:qFormat/>
    <w:rsid w:val="00E74038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4"/>
    <w:next w:val="a5"/>
    <w:link w:val="81"/>
    <w:rsid w:val="00E74038"/>
    <w:pPr>
      <w:keepNext/>
      <w:keepLines/>
      <w:widowControl w:val="0"/>
      <w:numPr>
        <w:ilvl w:val="7"/>
        <w:numId w:val="3"/>
      </w:numPr>
      <w:spacing w:before="240" w:after="64" w:line="320" w:lineRule="auto"/>
      <w:jc w:val="both"/>
      <w:outlineLvl w:val="7"/>
    </w:pPr>
    <w:rPr>
      <w:rFonts w:ascii="Arial" w:eastAsia="黑体" w:hAnsi="Arial"/>
      <w:kern w:val="2"/>
      <w:sz w:val="24"/>
      <w:szCs w:val="21"/>
    </w:rPr>
  </w:style>
  <w:style w:type="paragraph" w:styleId="90">
    <w:name w:val="heading 9"/>
    <w:basedOn w:val="a4"/>
    <w:next w:val="a5"/>
    <w:link w:val="91"/>
    <w:rsid w:val="00E74038"/>
    <w:pPr>
      <w:keepNext/>
      <w:keepLines/>
      <w:widowControl w:val="0"/>
      <w:numPr>
        <w:ilvl w:val="8"/>
        <w:numId w:val="3"/>
      </w:numPr>
      <w:spacing w:before="240" w:after="64" w:line="319" w:lineRule="auto"/>
      <w:jc w:val="both"/>
      <w:outlineLvl w:val="8"/>
    </w:pPr>
    <w:rPr>
      <w:rFonts w:ascii="Arial" w:eastAsia="黑体" w:hAnsi="Arial"/>
      <w:kern w:val="2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公式"/>
    <w:basedOn w:val="a5"/>
    <w:rsid w:val="003C58E3"/>
    <w:pPr>
      <w:spacing w:line="240" w:lineRule="auto"/>
      <w:ind w:firstLineChars="0" w:firstLine="0"/>
      <w:jc w:val="center"/>
    </w:pPr>
    <w:rPr>
      <w:bCs/>
      <w:szCs w:val="20"/>
    </w:rPr>
  </w:style>
  <w:style w:type="character" w:styleId="aa">
    <w:name w:val="page number"/>
    <w:basedOn w:val="a6"/>
    <w:rsid w:val="00E74038"/>
  </w:style>
  <w:style w:type="character" w:styleId="ab">
    <w:name w:val="Hyperlink"/>
    <w:basedOn w:val="a6"/>
    <w:uiPriority w:val="99"/>
    <w:rsid w:val="00E74038"/>
    <w:rPr>
      <w:rFonts w:ascii="Times New Roman" w:eastAsia="宋体" w:hAnsi="Times New Roman"/>
      <w:color w:val="0000FF"/>
      <w:sz w:val="21"/>
      <w:u w:val="single"/>
    </w:rPr>
  </w:style>
  <w:style w:type="character" w:styleId="ac">
    <w:name w:val="annotation reference"/>
    <w:basedOn w:val="a6"/>
    <w:unhideWhenUsed/>
    <w:rsid w:val="00E74038"/>
    <w:rPr>
      <w:sz w:val="21"/>
      <w:szCs w:val="21"/>
    </w:rPr>
  </w:style>
  <w:style w:type="character" w:customStyle="1" w:styleId="ad">
    <w:name w:val="副标题 字符"/>
    <w:link w:val="ae"/>
    <w:rPr>
      <w:rFonts w:ascii="Times New Roman" w:eastAsia="宋体" w:hAnsi="Times New Roman" w:cs="Times New Roman"/>
      <w:bCs/>
      <w:kern w:val="28"/>
      <w:sz w:val="24"/>
      <w:szCs w:val="32"/>
    </w:rPr>
  </w:style>
  <w:style w:type="paragraph" w:customStyle="1" w:styleId="22">
    <w:name w:val="目录 2"/>
    <w:basedOn w:val="a4"/>
    <w:next w:val="a4"/>
    <w:autoRedefine/>
    <w:uiPriority w:val="39"/>
    <w:rsid w:val="00CA5E9D"/>
    <w:pPr>
      <w:ind w:left="180"/>
    </w:pPr>
    <w:rPr>
      <w:smallCaps/>
      <w:sz w:val="20"/>
      <w:szCs w:val="20"/>
    </w:rPr>
  </w:style>
  <w:style w:type="paragraph" w:customStyle="1" w:styleId="a3">
    <w:name w:val="参考文献"/>
    <w:basedOn w:val="a4"/>
    <w:autoRedefine/>
    <w:qFormat/>
    <w:rsid w:val="00141730"/>
    <w:pPr>
      <w:widowControl w:val="0"/>
      <w:numPr>
        <w:numId w:val="43"/>
      </w:numPr>
      <w:spacing w:line="360" w:lineRule="auto"/>
    </w:pPr>
    <w:rPr>
      <w:rFonts w:eastAsia="黑体"/>
      <w:color w:val="000000"/>
      <w:sz w:val="21"/>
    </w:rPr>
  </w:style>
  <w:style w:type="paragraph" w:customStyle="1" w:styleId="42">
    <w:name w:val="目录 4"/>
    <w:basedOn w:val="a4"/>
    <w:next w:val="a4"/>
    <w:pPr>
      <w:ind w:leftChars="600" w:left="1260"/>
    </w:pPr>
    <w:rPr>
      <w:rFonts w:ascii="Calibri" w:hAnsi="Calibri"/>
      <w:szCs w:val="22"/>
    </w:rPr>
  </w:style>
  <w:style w:type="paragraph" w:styleId="af">
    <w:name w:val="header"/>
    <w:basedOn w:val="a4"/>
    <w:link w:val="af0"/>
    <w:autoRedefine/>
    <w:rsid w:val="009D58A2"/>
    <w:pPr>
      <w:pBdr>
        <w:bottom w:val="single" w:sz="6" w:space="1" w:color="auto"/>
      </w:pBdr>
      <w:tabs>
        <w:tab w:val="center" w:pos="4153"/>
        <w:tab w:val="right" w:pos="8306"/>
      </w:tabs>
      <w:wordWrap w:val="0"/>
      <w:snapToGrid w:val="0"/>
      <w:ind w:right="-58"/>
      <w:jc w:val="center"/>
    </w:pPr>
    <w:rPr>
      <w:szCs w:val="18"/>
    </w:rPr>
  </w:style>
  <w:style w:type="paragraph" w:styleId="af1">
    <w:name w:val="Balloon Text"/>
    <w:basedOn w:val="a4"/>
    <w:link w:val="af2"/>
    <w:unhideWhenUsed/>
    <w:rsid w:val="00E74038"/>
    <w:rPr>
      <w:szCs w:val="18"/>
    </w:rPr>
  </w:style>
  <w:style w:type="paragraph" w:customStyle="1" w:styleId="-1">
    <w:name w:val="图-步骤"/>
    <w:basedOn w:val="a4"/>
    <w:next w:val="af3"/>
    <w:link w:val="-Char"/>
    <w:autoRedefine/>
    <w:rsid w:val="00E74038"/>
    <w:pPr>
      <w:spacing w:afterLines="100" w:after="240"/>
      <w:ind w:left="839"/>
    </w:pPr>
    <w:rPr>
      <w:noProof/>
    </w:rPr>
  </w:style>
  <w:style w:type="paragraph" w:styleId="af4">
    <w:name w:val="annotation subject"/>
    <w:basedOn w:val="a4"/>
    <w:next w:val="a4"/>
    <w:link w:val="af5"/>
    <w:unhideWhenUsed/>
    <w:rsid w:val="00E74038"/>
    <w:rPr>
      <w:b/>
      <w:bCs/>
    </w:rPr>
  </w:style>
  <w:style w:type="paragraph" w:styleId="af6">
    <w:name w:val="caption"/>
    <w:aliases w:val="图1-1"/>
    <w:basedOn w:val="a4"/>
    <w:next w:val="a4"/>
    <w:qFormat/>
    <w:rsid w:val="00E74038"/>
    <w:pPr>
      <w:spacing w:before="120" w:after="120"/>
      <w:jc w:val="center"/>
    </w:pPr>
    <w:rPr>
      <w:rFonts w:ascii="Arial" w:eastAsia="黑体" w:hAnsi="Arial" w:cs="Arial"/>
      <w:sz w:val="20"/>
      <w:szCs w:val="20"/>
    </w:rPr>
  </w:style>
  <w:style w:type="character" w:customStyle="1" w:styleId="-Char">
    <w:name w:val="图-步骤 Char"/>
    <w:basedOn w:val="a6"/>
    <w:link w:val="-1"/>
    <w:rsid w:val="00E74038"/>
    <w:rPr>
      <w:noProof/>
      <w:sz w:val="18"/>
      <w:szCs w:val="24"/>
    </w:rPr>
  </w:style>
  <w:style w:type="paragraph" w:customStyle="1" w:styleId="92">
    <w:name w:val="目录 9"/>
    <w:basedOn w:val="a4"/>
    <w:next w:val="a4"/>
    <w:pPr>
      <w:ind w:leftChars="1600" w:left="3360"/>
    </w:pPr>
    <w:rPr>
      <w:rFonts w:ascii="Calibri" w:hAnsi="Calibri"/>
      <w:szCs w:val="22"/>
    </w:rPr>
  </w:style>
  <w:style w:type="paragraph" w:styleId="af7">
    <w:name w:val="footer"/>
    <w:basedOn w:val="a4"/>
    <w:link w:val="af8"/>
    <w:autoRedefine/>
    <w:rsid w:val="00E74038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customStyle="1" w:styleId="52">
    <w:name w:val="目录 5"/>
    <w:basedOn w:val="a4"/>
    <w:next w:val="a4"/>
    <w:pPr>
      <w:ind w:leftChars="800" w:left="1680"/>
    </w:pPr>
    <w:rPr>
      <w:rFonts w:ascii="Calibri" w:hAnsi="Calibri"/>
      <w:szCs w:val="22"/>
    </w:rPr>
  </w:style>
  <w:style w:type="paragraph" w:customStyle="1" w:styleId="72">
    <w:name w:val="目录 7"/>
    <w:basedOn w:val="a4"/>
    <w:next w:val="a4"/>
    <w:pPr>
      <w:ind w:leftChars="1200" w:left="2520"/>
    </w:pPr>
    <w:rPr>
      <w:rFonts w:ascii="Calibri" w:hAnsi="Calibri"/>
      <w:szCs w:val="22"/>
    </w:rPr>
  </w:style>
  <w:style w:type="paragraph" w:customStyle="1" w:styleId="62">
    <w:name w:val="目录 6"/>
    <w:basedOn w:val="a4"/>
    <w:next w:val="a4"/>
    <w:pPr>
      <w:ind w:leftChars="1000" w:left="2100"/>
    </w:pPr>
    <w:rPr>
      <w:rFonts w:ascii="Calibri" w:hAnsi="Calibri"/>
      <w:szCs w:val="22"/>
    </w:rPr>
  </w:style>
  <w:style w:type="paragraph" w:styleId="ae">
    <w:name w:val="Subtitle"/>
    <w:basedOn w:val="a4"/>
    <w:next w:val="a4"/>
    <w:link w:val="ad"/>
    <w:qFormat/>
    <w:pPr>
      <w:spacing w:line="440" w:lineRule="exact"/>
      <w:ind w:firstLineChars="200" w:firstLine="200"/>
    </w:pPr>
    <w:rPr>
      <w:bCs/>
      <w:kern w:val="28"/>
      <w:sz w:val="24"/>
      <w:szCs w:val="32"/>
    </w:rPr>
  </w:style>
  <w:style w:type="paragraph" w:customStyle="1" w:styleId="18">
    <w:name w:val="目录 1"/>
    <w:basedOn w:val="a4"/>
    <w:next w:val="a4"/>
    <w:autoRedefine/>
    <w:uiPriority w:val="39"/>
    <w:rsid w:val="00CA5E9D"/>
    <w:pPr>
      <w:tabs>
        <w:tab w:val="left" w:pos="630"/>
        <w:tab w:val="right" w:leader="dot" w:pos="8455"/>
      </w:tabs>
      <w:spacing w:before="120" w:after="120"/>
    </w:pPr>
    <w:rPr>
      <w:b/>
      <w:bCs/>
      <w:caps/>
      <w:sz w:val="20"/>
      <w:szCs w:val="20"/>
    </w:rPr>
  </w:style>
  <w:style w:type="paragraph" w:customStyle="1" w:styleId="82">
    <w:name w:val="目录 8"/>
    <w:basedOn w:val="a4"/>
    <w:next w:val="a4"/>
    <w:pPr>
      <w:ind w:leftChars="1400" w:left="2940"/>
    </w:pPr>
    <w:rPr>
      <w:rFonts w:ascii="Calibri" w:hAnsi="Calibri"/>
      <w:szCs w:val="22"/>
    </w:rPr>
  </w:style>
  <w:style w:type="paragraph" w:customStyle="1" w:styleId="32">
    <w:name w:val="目录 3"/>
    <w:basedOn w:val="a4"/>
    <w:next w:val="a4"/>
    <w:autoRedefine/>
    <w:uiPriority w:val="39"/>
    <w:rsid w:val="00CA5E9D"/>
    <w:pPr>
      <w:ind w:left="360"/>
    </w:pPr>
    <w:rPr>
      <w:i/>
      <w:iCs/>
      <w:sz w:val="20"/>
      <w:szCs w:val="20"/>
    </w:rPr>
  </w:style>
  <w:style w:type="paragraph" w:styleId="af9">
    <w:name w:val="annotation text"/>
    <w:basedOn w:val="a4"/>
    <w:link w:val="afa"/>
    <w:unhideWhenUsed/>
    <w:rsid w:val="00E74038"/>
  </w:style>
  <w:style w:type="paragraph" w:styleId="afb">
    <w:name w:val="Normal (Web)"/>
    <w:basedOn w:val="a4"/>
    <w:uiPriority w:val="99"/>
    <w:unhideWhenUsed/>
    <w:rsid w:val="00E74038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customStyle="1" w:styleId="afc">
    <w:name w:val="超链接（声明部分）"/>
    <w:basedOn w:val="a4"/>
    <w:rsid w:val="00E74038"/>
    <w:pPr>
      <w:spacing w:line="360" w:lineRule="auto"/>
      <w:ind w:left="360" w:firstLine="420"/>
      <w:jc w:val="right"/>
    </w:pPr>
    <w:rPr>
      <w:rFonts w:cs="宋体"/>
      <w:sz w:val="21"/>
      <w:szCs w:val="21"/>
    </w:rPr>
  </w:style>
  <w:style w:type="paragraph" w:styleId="afd">
    <w:name w:val="Revision"/>
    <w:hidden/>
    <w:uiPriority w:val="99"/>
    <w:rsid w:val="00E74038"/>
    <w:rPr>
      <w:sz w:val="18"/>
      <w:szCs w:val="24"/>
    </w:rPr>
  </w:style>
  <w:style w:type="table" w:styleId="afe">
    <w:name w:val="Table Grid"/>
    <w:basedOn w:val="a7"/>
    <w:uiPriority w:val="39"/>
    <w:rsid w:val="00E74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9">
    <w:name w:val="Table Simple 1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41">
    <w:name w:val="标题 4 字符"/>
    <w:basedOn w:val="a6"/>
    <w:link w:val="4"/>
    <w:rsid w:val="004A6F7D"/>
    <w:rPr>
      <w:rFonts w:eastAsia="黑体"/>
      <w:b/>
      <w:bCs/>
      <w:kern w:val="2"/>
      <w:sz w:val="24"/>
      <w:szCs w:val="28"/>
    </w:rPr>
  </w:style>
  <w:style w:type="character" w:customStyle="1" w:styleId="51">
    <w:name w:val="标题 5 字符"/>
    <w:basedOn w:val="a6"/>
    <w:link w:val="50"/>
    <w:rsid w:val="00E74038"/>
    <w:rPr>
      <w:b/>
      <w:bCs/>
      <w:sz w:val="28"/>
      <w:szCs w:val="28"/>
    </w:rPr>
  </w:style>
  <w:style w:type="character" w:customStyle="1" w:styleId="61">
    <w:name w:val="标题 6 字符"/>
    <w:basedOn w:val="a6"/>
    <w:link w:val="6"/>
    <w:rsid w:val="00E74038"/>
    <w:rPr>
      <w:rFonts w:ascii="Arial" w:eastAsia="黑体" w:hAnsi="Arial"/>
      <w:b/>
      <w:bCs/>
      <w:kern w:val="2"/>
      <w:sz w:val="24"/>
      <w:szCs w:val="21"/>
    </w:rPr>
  </w:style>
  <w:style w:type="character" w:customStyle="1" w:styleId="71">
    <w:name w:val="标题 7 字符"/>
    <w:basedOn w:val="a6"/>
    <w:link w:val="70"/>
    <w:rsid w:val="00E74038"/>
    <w:rPr>
      <w:b/>
      <w:bCs/>
      <w:sz w:val="24"/>
      <w:szCs w:val="24"/>
    </w:rPr>
  </w:style>
  <w:style w:type="character" w:customStyle="1" w:styleId="81">
    <w:name w:val="标题 8 字符"/>
    <w:basedOn w:val="a6"/>
    <w:link w:val="8"/>
    <w:rsid w:val="00E74038"/>
    <w:rPr>
      <w:rFonts w:ascii="Arial" w:eastAsia="黑体" w:hAnsi="Arial"/>
      <w:kern w:val="2"/>
      <w:sz w:val="24"/>
      <w:szCs w:val="21"/>
    </w:rPr>
  </w:style>
  <w:style w:type="character" w:customStyle="1" w:styleId="91">
    <w:name w:val="标题 9 字符"/>
    <w:basedOn w:val="a6"/>
    <w:link w:val="90"/>
    <w:rsid w:val="00E74038"/>
    <w:rPr>
      <w:rFonts w:ascii="Arial" w:eastAsia="黑体" w:hAnsi="Arial"/>
      <w:kern w:val="2"/>
      <w:sz w:val="21"/>
      <w:szCs w:val="21"/>
    </w:rPr>
  </w:style>
  <w:style w:type="character" w:customStyle="1" w:styleId="17">
    <w:name w:val="标题 1 字符"/>
    <w:basedOn w:val="a6"/>
    <w:link w:val="16"/>
    <w:rsid w:val="004A6F7D"/>
    <w:rPr>
      <w:rFonts w:eastAsia="黑体"/>
      <w:b/>
      <w:bCs/>
      <w:noProof/>
      <w:kern w:val="44"/>
      <w:sz w:val="36"/>
      <w:szCs w:val="44"/>
    </w:rPr>
  </w:style>
  <w:style w:type="character" w:customStyle="1" w:styleId="21">
    <w:name w:val="标题 2 字符"/>
    <w:basedOn w:val="a6"/>
    <w:link w:val="2"/>
    <w:rsid w:val="004A6F7D"/>
    <w:rPr>
      <w:rFonts w:eastAsia="黑体"/>
      <w:b/>
      <w:bCs/>
      <w:sz w:val="30"/>
      <w:szCs w:val="32"/>
    </w:rPr>
  </w:style>
  <w:style w:type="character" w:customStyle="1" w:styleId="31">
    <w:name w:val="标题 3 字符"/>
    <w:basedOn w:val="a6"/>
    <w:link w:val="3"/>
    <w:rsid w:val="004A6F7D"/>
    <w:rPr>
      <w:rFonts w:eastAsia="黑体"/>
      <w:b/>
      <w:bCs/>
      <w:sz w:val="28"/>
      <w:szCs w:val="32"/>
    </w:rPr>
  </w:style>
  <w:style w:type="paragraph" w:customStyle="1" w:styleId="a5">
    <w:name w:val="正文一"/>
    <w:basedOn w:val="a4"/>
    <w:link w:val="Char"/>
    <w:autoRedefine/>
    <w:qFormat/>
    <w:rsid w:val="00E74038"/>
    <w:pPr>
      <w:spacing w:before="120" w:after="120" w:line="360" w:lineRule="auto"/>
      <w:ind w:firstLineChars="200" w:firstLine="200"/>
    </w:pPr>
    <w:rPr>
      <w:rFonts w:cs="宋体"/>
      <w:sz w:val="21"/>
      <w:szCs w:val="21"/>
    </w:rPr>
  </w:style>
  <w:style w:type="character" w:customStyle="1" w:styleId="Char">
    <w:name w:val="正文一 Char"/>
    <w:link w:val="a5"/>
    <w:rsid w:val="00E74038"/>
    <w:rPr>
      <w:rFonts w:cs="宋体"/>
      <w:sz w:val="21"/>
      <w:szCs w:val="21"/>
    </w:rPr>
  </w:style>
  <w:style w:type="character" w:customStyle="1" w:styleId="af0">
    <w:name w:val="页眉 字符"/>
    <w:basedOn w:val="a6"/>
    <w:link w:val="af"/>
    <w:rsid w:val="009D58A2"/>
    <w:rPr>
      <w:sz w:val="18"/>
      <w:szCs w:val="18"/>
    </w:rPr>
  </w:style>
  <w:style w:type="character" w:customStyle="1" w:styleId="af8">
    <w:name w:val="页脚 字符"/>
    <w:basedOn w:val="a6"/>
    <w:link w:val="af7"/>
    <w:rsid w:val="00E74038"/>
    <w:rPr>
      <w:sz w:val="18"/>
      <w:szCs w:val="18"/>
    </w:rPr>
  </w:style>
  <w:style w:type="character" w:customStyle="1" w:styleId="aff">
    <w:name w:val="菜单命令"/>
    <w:basedOn w:val="a6"/>
    <w:rsid w:val="00E74038"/>
    <w:rPr>
      <w:rFonts w:ascii="Times New Roman" w:eastAsia="宋体" w:hAnsi="Times New Roman"/>
      <w:b/>
      <w:bCs/>
      <w:sz w:val="21"/>
      <w:szCs w:val="21"/>
    </w:rPr>
  </w:style>
  <w:style w:type="character" w:customStyle="1" w:styleId="aff0">
    <w:name w:val="命令参数斜体"/>
    <w:rsid w:val="00E74038"/>
    <w:rPr>
      <w:rFonts w:ascii="Times New Roman" w:eastAsia="宋体" w:hAnsi="Times New Roman"/>
      <w:b w:val="0"/>
      <w:i/>
      <w:sz w:val="21"/>
    </w:rPr>
  </w:style>
  <w:style w:type="paragraph" w:customStyle="1" w:styleId="aff1">
    <w:name w:val="表头"/>
    <w:basedOn w:val="a4"/>
    <w:autoRedefine/>
    <w:rsid w:val="00E74038"/>
    <w:pPr>
      <w:keepNext/>
      <w:spacing w:line="320" w:lineRule="exact"/>
      <w:jc w:val="both"/>
    </w:pPr>
    <w:rPr>
      <w:bCs/>
      <w:snapToGrid w:val="0"/>
      <w:sz w:val="20"/>
      <w:szCs w:val="18"/>
    </w:rPr>
  </w:style>
  <w:style w:type="paragraph" w:customStyle="1" w:styleId="aff2">
    <w:name w:val="声明文字"/>
    <w:basedOn w:val="a4"/>
    <w:autoRedefine/>
    <w:rsid w:val="00E74038"/>
    <w:pPr>
      <w:spacing w:after="120" w:line="360" w:lineRule="auto"/>
      <w:ind w:left="3153" w:firstLineChars="200" w:firstLine="360"/>
    </w:pPr>
    <w:rPr>
      <w:rFonts w:cs="宋体"/>
      <w:szCs w:val="20"/>
    </w:rPr>
  </w:style>
  <w:style w:type="paragraph" w:customStyle="1" w:styleId="aff3">
    <w:name w:val="文档标题"/>
    <w:basedOn w:val="a4"/>
    <w:rsid w:val="00E74038"/>
    <w:pPr>
      <w:jc w:val="right"/>
    </w:pPr>
    <w:rPr>
      <w:b/>
      <w:sz w:val="56"/>
    </w:rPr>
  </w:style>
  <w:style w:type="paragraph" w:customStyle="1" w:styleId="aff4">
    <w:name w:val="文档封面文字"/>
    <w:basedOn w:val="a4"/>
    <w:rsid w:val="00E74038"/>
    <w:pPr>
      <w:spacing w:line="360" w:lineRule="auto"/>
      <w:jc w:val="right"/>
    </w:pPr>
    <w:rPr>
      <w:rFonts w:ascii="微软雅黑" w:eastAsia="微软雅黑" w:hAnsi="微软雅黑"/>
      <w:b/>
      <w:sz w:val="21"/>
      <w:szCs w:val="21"/>
    </w:rPr>
  </w:style>
  <w:style w:type="paragraph" w:customStyle="1" w:styleId="aff5">
    <w:name w:val="声明标题"/>
    <w:basedOn w:val="a4"/>
    <w:autoRedefine/>
    <w:rsid w:val="00E74038"/>
    <w:pPr>
      <w:spacing w:before="936" w:line="360" w:lineRule="auto"/>
      <w:ind w:leftChars="1500" w:left="2700" w:firstLine="562"/>
      <w:jc w:val="right"/>
    </w:pPr>
    <w:rPr>
      <w:rFonts w:ascii="幼圆" w:eastAsia="幼圆" w:cs="宋体"/>
      <w:b/>
      <w:bCs/>
      <w:sz w:val="28"/>
      <w:szCs w:val="20"/>
    </w:rPr>
  </w:style>
  <w:style w:type="paragraph" w:customStyle="1" w:styleId="a2">
    <w:name w:val="说明提示内容"/>
    <w:basedOn w:val="a4"/>
    <w:link w:val="Char0"/>
    <w:rsid w:val="00E74038"/>
    <w:pPr>
      <w:numPr>
        <w:numId w:val="28"/>
      </w:numPr>
      <w:spacing w:before="120" w:after="120"/>
      <w:ind w:left="233" w:hangingChars="233" w:hanging="233"/>
      <w:jc w:val="both"/>
    </w:pPr>
    <w:rPr>
      <w:bCs/>
      <w:snapToGrid w:val="0"/>
    </w:rPr>
  </w:style>
  <w:style w:type="character" w:customStyle="1" w:styleId="Char0">
    <w:name w:val="说明提示内容 Char"/>
    <w:basedOn w:val="a6"/>
    <w:link w:val="a2"/>
    <w:rsid w:val="00E74038"/>
    <w:rPr>
      <w:bCs/>
      <w:snapToGrid w:val="0"/>
      <w:sz w:val="18"/>
      <w:szCs w:val="24"/>
    </w:rPr>
  </w:style>
  <w:style w:type="paragraph" w:customStyle="1" w:styleId="12">
    <w:name w:val="步骤1"/>
    <w:basedOn w:val="af3"/>
    <w:next w:val="af3"/>
    <w:link w:val="1Char"/>
    <w:autoRedefine/>
    <w:qFormat/>
    <w:rsid w:val="00E74038"/>
    <w:pPr>
      <w:numPr>
        <w:numId w:val="29"/>
      </w:numPr>
      <w:snapToGrid w:val="0"/>
    </w:pPr>
    <w:rPr>
      <w:szCs w:val="21"/>
    </w:rPr>
  </w:style>
  <w:style w:type="paragraph" w:customStyle="1" w:styleId="aff6">
    <w:name w:val="表内容"/>
    <w:basedOn w:val="a4"/>
    <w:link w:val="Char1"/>
    <w:rsid w:val="00E74038"/>
    <w:rPr>
      <w:rFonts w:cs="宋体"/>
      <w:snapToGrid w:val="0"/>
      <w:sz w:val="20"/>
      <w:szCs w:val="20"/>
    </w:rPr>
  </w:style>
  <w:style w:type="character" w:customStyle="1" w:styleId="Char1">
    <w:name w:val="表内容 Char"/>
    <w:basedOn w:val="a6"/>
    <w:link w:val="aff6"/>
    <w:rsid w:val="00E74038"/>
    <w:rPr>
      <w:rFonts w:cs="宋体"/>
      <w:snapToGrid w:val="0"/>
    </w:rPr>
  </w:style>
  <w:style w:type="paragraph" w:customStyle="1" w:styleId="-0">
    <w:name w:val="列举项目-正文"/>
    <w:basedOn w:val="a4"/>
    <w:autoRedefine/>
    <w:rsid w:val="00E74038"/>
    <w:pPr>
      <w:numPr>
        <w:numId w:val="4"/>
      </w:numPr>
      <w:spacing w:line="360" w:lineRule="auto"/>
      <w:ind w:left="496" w:hangingChars="236" w:hanging="496"/>
    </w:pPr>
    <w:rPr>
      <w:rFonts w:cs="宋体"/>
      <w:sz w:val="21"/>
      <w:szCs w:val="21"/>
    </w:rPr>
  </w:style>
  <w:style w:type="character" w:customStyle="1" w:styleId="1Char">
    <w:name w:val="步骤1 Char"/>
    <w:link w:val="12"/>
    <w:rsid w:val="00E74038"/>
    <w:rPr>
      <w:sz w:val="21"/>
      <w:szCs w:val="21"/>
    </w:rPr>
  </w:style>
  <w:style w:type="character" w:customStyle="1" w:styleId="aff7">
    <w:name w:val="命令参数"/>
    <w:rsid w:val="00E74038"/>
    <w:rPr>
      <w:rFonts w:ascii="Times New Roman" w:eastAsia="宋体" w:hAnsi="Times New Roman"/>
      <w:sz w:val="21"/>
      <w:szCs w:val="21"/>
      <w:bdr w:val="none" w:sz="0" w:space="0" w:color="auto"/>
    </w:rPr>
  </w:style>
  <w:style w:type="character" w:customStyle="1" w:styleId="aff8">
    <w:name w:val="命令名和动作"/>
    <w:rsid w:val="00E74038"/>
    <w:rPr>
      <w:rFonts w:ascii="Times New Roman" w:eastAsia="宋体" w:hAnsi="Times New Roman"/>
      <w:b/>
      <w:i w:val="0"/>
      <w:sz w:val="21"/>
      <w:szCs w:val="21"/>
    </w:rPr>
  </w:style>
  <w:style w:type="paragraph" w:customStyle="1" w:styleId="aff9">
    <w:name w:val="交叉引用"/>
    <w:basedOn w:val="a4"/>
    <w:link w:val="Char2"/>
    <w:autoRedefine/>
    <w:rsid w:val="00E74038"/>
    <w:pPr>
      <w:spacing w:line="360" w:lineRule="auto"/>
      <w:ind w:left="360" w:firstLine="420"/>
    </w:pPr>
    <w:rPr>
      <w:rFonts w:cs="宋体"/>
      <w:color w:val="0000FF"/>
      <w:sz w:val="21"/>
      <w:szCs w:val="21"/>
    </w:rPr>
  </w:style>
  <w:style w:type="character" w:customStyle="1" w:styleId="Char2">
    <w:name w:val="交叉引用 Char"/>
    <w:basedOn w:val="a6"/>
    <w:link w:val="aff9"/>
    <w:rsid w:val="00E74038"/>
    <w:rPr>
      <w:rFonts w:cs="宋体"/>
      <w:color w:val="0000FF"/>
      <w:sz w:val="21"/>
      <w:szCs w:val="21"/>
    </w:rPr>
  </w:style>
  <w:style w:type="paragraph" w:customStyle="1" w:styleId="affa">
    <w:name w:val="命令说明"/>
    <w:basedOn w:val="a4"/>
    <w:link w:val="CharChar"/>
    <w:autoRedefine/>
    <w:rsid w:val="00E74038"/>
    <w:pPr>
      <w:widowControl w:val="0"/>
      <w:spacing w:line="360" w:lineRule="auto"/>
      <w:ind w:left="358" w:hangingChars="170" w:hanging="358"/>
    </w:pPr>
    <w:rPr>
      <w:b/>
      <w:kern w:val="2"/>
      <w:sz w:val="21"/>
      <w:szCs w:val="21"/>
    </w:rPr>
  </w:style>
  <w:style w:type="character" w:customStyle="1" w:styleId="CharChar">
    <w:name w:val="命令说明 Char Char"/>
    <w:link w:val="affa"/>
    <w:rsid w:val="00E74038"/>
    <w:rPr>
      <w:b/>
      <w:kern w:val="2"/>
      <w:sz w:val="21"/>
      <w:szCs w:val="21"/>
    </w:rPr>
  </w:style>
  <w:style w:type="paragraph" w:customStyle="1" w:styleId="affb">
    <w:name w:val="免责声明"/>
    <w:basedOn w:val="a4"/>
    <w:rsid w:val="00E74038"/>
    <w:pPr>
      <w:tabs>
        <w:tab w:val="left" w:pos="1139"/>
      </w:tabs>
      <w:spacing w:line="360" w:lineRule="auto"/>
      <w:ind w:firstLineChars="200" w:firstLine="440"/>
    </w:pPr>
    <w:rPr>
      <w:rFonts w:eastAsia="仿宋_GB2312"/>
      <w:sz w:val="22"/>
      <w:szCs w:val="18"/>
    </w:rPr>
  </w:style>
  <w:style w:type="paragraph" w:customStyle="1" w:styleId="affc">
    <w:name w:val="命令行段落"/>
    <w:basedOn w:val="a4"/>
    <w:link w:val="Char3"/>
    <w:rsid w:val="00E74038"/>
    <w:pPr>
      <w:widowControl w:val="0"/>
      <w:spacing w:line="360" w:lineRule="auto"/>
      <w:ind w:left="2"/>
    </w:pPr>
    <w:rPr>
      <w:rFonts w:cs="宋体"/>
      <w:kern w:val="2"/>
      <w:sz w:val="21"/>
      <w:szCs w:val="20"/>
    </w:rPr>
  </w:style>
  <w:style w:type="character" w:customStyle="1" w:styleId="Char3">
    <w:name w:val="命令行段落 Char"/>
    <w:link w:val="affc"/>
    <w:rsid w:val="00E74038"/>
    <w:rPr>
      <w:rFonts w:cs="宋体"/>
      <w:kern w:val="2"/>
      <w:sz w:val="21"/>
    </w:rPr>
  </w:style>
  <w:style w:type="table" w:customStyle="1" w:styleId="affd">
    <w:name w:val="表格"/>
    <w:basedOn w:val="a7"/>
    <w:link w:val="CharChar0"/>
    <w:rsid w:val="00E74038"/>
    <w:pPr>
      <w:jc w:val="both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jc w:val="center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pPr>
        <w:jc w:val="both"/>
      </w:p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5" w:color="auto" w:fill="FFFFFF"/>
      </w:tcPr>
    </w:tblStylePr>
  </w:style>
  <w:style w:type="character" w:customStyle="1" w:styleId="CharChar0">
    <w:name w:val="表格 Char Char"/>
    <w:basedOn w:val="a6"/>
    <w:link w:val="affd"/>
    <w:rsid w:val="00E74038"/>
    <w:rPr>
      <w:rFonts w:eastAsia="宋体"/>
      <w:lang w:val="en-US" w:eastAsia="zh-CN" w:bidi="ar-SA"/>
    </w:rPr>
  </w:style>
  <w:style w:type="character" w:customStyle="1" w:styleId="affe">
    <w:name w:val="文档结构图 字符"/>
    <w:link w:val="afff"/>
    <w:rsid w:val="00E74038"/>
    <w:rPr>
      <w:sz w:val="18"/>
      <w:szCs w:val="24"/>
      <w:shd w:val="clear" w:color="auto" w:fill="000080"/>
    </w:rPr>
  </w:style>
  <w:style w:type="paragraph" w:styleId="afff">
    <w:name w:val="Document Map"/>
    <w:basedOn w:val="a4"/>
    <w:link w:val="affe"/>
    <w:rsid w:val="00E74038"/>
    <w:pPr>
      <w:shd w:val="clear" w:color="auto" w:fill="000080"/>
    </w:pPr>
  </w:style>
  <w:style w:type="character" w:customStyle="1" w:styleId="1a">
    <w:name w:val="文档结构图 字符1"/>
    <w:rsid w:val="00FA2D52"/>
    <w:rPr>
      <w:rFonts w:ascii="Microsoft YaHei UI" w:eastAsia="Microsoft YaHei UI"/>
      <w:sz w:val="18"/>
      <w:szCs w:val="18"/>
    </w:rPr>
  </w:style>
  <w:style w:type="paragraph" w:customStyle="1" w:styleId="a">
    <w:name w:val="附录一级"/>
    <w:basedOn w:val="a4"/>
    <w:next w:val="a5"/>
    <w:link w:val="Char4"/>
    <w:autoRedefine/>
    <w:rsid w:val="00E74038"/>
    <w:pPr>
      <w:widowControl w:val="0"/>
      <w:numPr>
        <w:numId w:val="40"/>
      </w:numPr>
      <w:pBdr>
        <w:bottom w:val="single" w:sz="24" w:space="1" w:color="DE0000"/>
      </w:pBdr>
      <w:spacing w:before="800" w:after="800"/>
      <w:outlineLvl w:val="0"/>
    </w:pPr>
    <w:rPr>
      <w:b/>
      <w:kern w:val="2"/>
      <w:sz w:val="52"/>
      <w:szCs w:val="44"/>
    </w:rPr>
  </w:style>
  <w:style w:type="table" w:customStyle="1" w:styleId="afff0">
    <w:name w:val="说明提示表格"/>
    <w:basedOn w:val="a7"/>
    <w:rsid w:val="00E74038"/>
    <w:pPr>
      <w:jc w:val="both"/>
    </w:pPr>
    <w:rPr>
      <w:snapToGrid w:val="0"/>
      <w:szCs w:val="18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jc w:val="center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pPr>
        <w:jc w:val="both"/>
      </w:pPr>
      <w:rPr>
        <w:rFonts w:ascii="Times New Roman" w:eastAsia="宋体" w:hAnsi="Times New Roman"/>
        <w:b w:val="0"/>
        <w:bCs/>
        <w:i w:val="0"/>
        <w:color w:val="auto"/>
        <w:sz w:val="18"/>
        <w:szCs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styleId="afff1">
    <w:name w:val="footnote text"/>
    <w:basedOn w:val="a4"/>
    <w:link w:val="afff2"/>
    <w:rsid w:val="00E74038"/>
    <w:pPr>
      <w:widowControl w:val="0"/>
      <w:snapToGrid w:val="0"/>
    </w:pPr>
    <w:rPr>
      <w:kern w:val="2"/>
      <w:szCs w:val="18"/>
    </w:rPr>
  </w:style>
  <w:style w:type="character" w:customStyle="1" w:styleId="Char10">
    <w:name w:val="文档结构图 Char1"/>
    <w:basedOn w:val="a6"/>
    <w:uiPriority w:val="99"/>
    <w:semiHidden/>
    <w:rsid w:val="00E74038"/>
    <w:rPr>
      <w:rFonts w:ascii="Microsoft YaHei UI" w:eastAsia="Microsoft YaHei UI" w:hAnsi="Times New Roman" w:cs="Times New Roman"/>
      <w:kern w:val="0"/>
      <w:sz w:val="18"/>
      <w:szCs w:val="18"/>
    </w:rPr>
  </w:style>
  <w:style w:type="paragraph" w:customStyle="1" w:styleId="a1">
    <w:name w:val="附录二级"/>
    <w:basedOn w:val="a"/>
    <w:next w:val="a5"/>
    <w:autoRedefine/>
    <w:rsid w:val="00E74038"/>
    <w:pPr>
      <w:numPr>
        <w:ilvl w:val="1"/>
        <w:numId w:val="39"/>
      </w:numPr>
      <w:pBdr>
        <w:bottom w:val="none" w:sz="0" w:space="0" w:color="auto"/>
      </w:pBdr>
      <w:spacing w:before="240" w:after="120" w:line="360" w:lineRule="auto"/>
      <w:outlineLvl w:val="1"/>
    </w:pPr>
    <w:rPr>
      <w:sz w:val="32"/>
    </w:rPr>
  </w:style>
  <w:style w:type="paragraph" w:styleId="afff3">
    <w:name w:val="Body Text"/>
    <w:basedOn w:val="a4"/>
    <w:link w:val="afff4"/>
    <w:uiPriority w:val="99"/>
    <w:unhideWhenUsed/>
    <w:rsid w:val="00E74038"/>
    <w:pPr>
      <w:spacing w:after="120"/>
    </w:pPr>
  </w:style>
  <w:style w:type="character" w:customStyle="1" w:styleId="afff4">
    <w:name w:val="正文文本 字符"/>
    <w:link w:val="afff3"/>
    <w:uiPriority w:val="99"/>
    <w:rsid w:val="00E74038"/>
    <w:rPr>
      <w:sz w:val="18"/>
      <w:szCs w:val="24"/>
    </w:rPr>
  </w:style>
  <w:style w:type="character" w:customStyle="1" w:styleId="afff2">
    <w:name w:val="脚注文本 字符"/>
    <w:link w:val="afff1"/>
    <w:rsid w:val="00E74038"/>
    <w:rPr>
      <w:kern w:val="2"/>
      <w:sz w:val="18"/>
      <w:szCs w:val="18"/>
    </w:rPr>
  </w:style>
  <w:style w:type="paragraph" w:customStyle="1" w:styleId="-">
    <w:name w:val="列举项目-步骤"/>
    <w:basedOn w:val="a4"/>
    <w:link w:val="-Char0"/>
    <w:autoRedefine/>
    <w:rsid w:val="00E74038"/>
    <w:pPr>
      <w:numPr>
        <w:numId w:val="8"/>
      </w:numPr>
      <w:spacing w:line="360" w:lineRule="auto"/>
      <w:ind w:leftChars="450" w:left="1091" w:hangingChars="134" w:hanging="281"/>
    </w:pPr>
    <w:rPr>
      <w:rFonts w:cs="宋体"/>
      <w:sz w:val="21"/>
      <w:szCs w:val="21"/>
    </w:rPr>
  </w:style>
  <w:style w:type="character" w:styleId="afff5">
    <w:name w:val="Placeholder Text"/>
    <w:uiPriority w:val="99"/>
    <w:semiHidden/>
    <w:rsid w:val="00E74038"/>
    <w:rPr>
      <w:color w:val="808080"/>
    </w:rPr>
  </w:style>
  <w:style w:type="table" w:customStyle="1" w:styleId="1b">
    <w:name w:val="网格型1"/>
    <w:basedOn w:val="a7"/>
    <w:next w:val="afe"/>
    <w:uiPriority w:val="39"/>
    <w:rsid w:val="00E74038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Char0">
    <w:name w:val="列举项目-步骤 Char"/>
    <w:basedOn w:val="a6"/>
    <w:link w:val="-"/>
    <w:rsid w:val="00E74038"/>
    <w:rPr>
      <w:rFonts w:cs="宋体"/>
      <w:sz w:val="21"/>
      <w:szCs w:val="21"/>
    </w:rPr>
  </w:style>
  <w:style w:type="character" w:styleId="afff6">
    <w:name w:val="footnote reference"/>
    <w:rsid w:val="00E74038"/>
  </w:style>
  <w:style w:type="character" w:customStyle="1" w:styleId="Char4">
    <w:name w:val="附录一级 Char"/>
    <w:link w:val="a"/>
    <w:rsid w:val="00E74038"/>
    <w:rPr>
      <w:b/>
      <w:kern w:val="2"/>
      <w:sz w:val="52"/>
      <w:szCs w:val="44"/>
    </w:rPr>
  </w:style>
  <w:style w:type="numbering" w:customStyle="1" w:styleId="1c">
    <w:name w:val="无列表1"/>
    <w:next w:val="a8"/>
    <w:semiHidden/>
    <w:rsid w:val="00E74038"/>
  </w:style>
  <w:style w:type="paragraph" w:customStyle="1" w:styleId="43">
    <w:name w:val="标题4"/>
    <w:basedOn w:val="3"/>
    <w:semiHidden/>
    <w:rsid w:val="00E74038"/>
    <w:pPr>
      <w:widowControl w:val="0"/>
      <w:numPr>
        <w:ilvl w:val="0"/>
        <w:numId w:val="0"/>
      </w:numPr>
      <w:spacing w:before="240" w:after="240"/>
      <w:outlineLvl w:val="3"/>
    </w:pPr>
    <w:rPr>
      <w:kern w:val="2"/>
      <w:sz w:val="21"/>
      <w:szCs w:val="24"/>
    </w:rPr>
  </w:style>
  <w:style w:type="character" w:styleId="HTML">
    <w:name w:val="HTML Variable"/>
    <w:rsid w:val="00E74038"/>
    <w:rPr>
      <w:i/>
      <w:iCs/>
    </w:rPr>
  </w:style>
  <w:style w:type="numbering" w:styleId="1111110">
    <w:name w:val="Outline List 2"/>
    <w:basedOn w:val="a8"/>
    <w:semiHidden/>
    <w:rsid w:val="00E74038"/>
    <w:pPr>
      <w:numPr>
        <w:numId w:val="9"/>
      </w:numPr>
    </w:pPr>
  </w:style>
  <w:style w:type="numbering" w:styleId="111111">
    <w:name w:val="Outline List 1"/>
    <w:basedOn w:val="a8"/>
    <w:semiHidden/>
    <w:rsid w:val="00E74038"/>
    <w:pPr>
      <w:numPr>
        <w:numId w:val="10"/>
      </w:numPr>
    </w:pPr>
  </w:style>
  <w:style w:type="character" w:styleId="HTML0">
    <w:name w:val="HTML Typewriter"/>
    <w:rsid w:val="00E74038"/>
    <w:rPr>
      <w:rFonts w:ascii="Courier New" w:hAnsi="Courier New" w:cs="Courier New"/>
      <w:sz w:val="20"/>
      <w:szCs w:val="20"/>
    </w:rPr>
  </w:style>
  <w:style w:type="character" w:styleId="HTML1">
    <w:name w:val="HTML Code"/>
    <w:rsid w:val="00E7403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4"/>
    <w:link w:val="HTML3"/>
    <w:rsid w:val="00E74038"/>
    <w:pPr>
      <w:widowControl w:val="0"/>
      <w:spacing w:line="360" w:lineRule="auto"/>
      <w:ind w:left="1000"/>
    </w:pPr>
    <w:rPr>
      <w:i/>
      <w:iCs/>
      <w:kern w:val="2"/>
      <w:sz w:val="21"/>
    </w:rPr>
  </w:style>
  <w:style w:type="character" w:customStyle="1" w:styleId="HTML3">
    <w:name w:val="HTML 地址 字符"/>
    <w:basedOn w:val="a6"/>
    <w:link w:val="HTML2"/>
    <w:rsid w:val="00E74038"/>
    <w:rPr>
      <w:i/>
      <w:iCs/>
      <w:kern w:val="2"/>
      <w:sz w:val="21"/>
      <w:szCs w:val="24"/>
    </w:rPr>
  </w:style>
  <w:style w:type="character" w:styleId="HTML4">
    <w:name w:val="HTML Definition"/>
    <w:rsid w:val="00E74038"/>
    <w:rPr>
      <w:i/>
      <w:iCs/>
    </w:rPr>
  </w:style>
  <w:style w:type="character" w:styleId="HTML5">
    <w:name w:val="HTML Keyboard"/>
    <w:rsid w:val="00E74038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6"/>
    <w:rsid w:val="00E74038"/>
  </w:style>
  <w:style w:type="character" w:styleId="HTML7">
    <w:name w:val="HTML Sample"/>
    <w:rsid w:val="00E74038"/>
    <w:rPr>
      <w:rFonts w:ascii="Courier New" w:hAnsi="Courier New" w:cs="Courier New"/>
    </w:rPr>
  </w:style>
  <w:style w:type="character" w:styleId="HTML8">
    <w:name w:val="HTML Cite"/>
    <w:rsid w:val="00E74038"/>
    <w:rPr>
      <w:i/>
      <w:iCs/>
    </w:rPr>
  </w:style>
  <w:style w:type="paragraph" w:styleId="afff7">
    <w:name w:val="envelope return"/>
    <w:basedOn w:val="a4"/>
    <w:rsid w:val="00E74038"/>
    <w:pPr>
      <w:widowControl w:val="0"/>
      <w:snapToGrid w:val="0"/>
      <w:spacing w:line="360" w:lineRule="auto"/>
      <w:ind w:left="1000"/>
    </w:pPr>
    <w:rPr>
      <w:rFonts w:ascii="Arial" w:hAnsi="Arial" w:cs="Arial"/>
      <w:kern w:val="2"/>
      <w:sz w:val="21"/>
    </w:rPr>
  </w:style>
  <w:style w:type="table" w:styleId="afff8">
    <w:name w:val="Table Theme"/>
    <w:basedOn w:val="a7"/>
    <w:rsid w:val="00E74038"/>
    <w:pPr>
      <w:widowControl w:val="0"/>
      <w:spacing w:line="360" w:lineRule="auto"/>
      <w:ind w:left="10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Colorful 1"/>
    <w:basedOn w:val="a7"/>
    <w:rsid w:val="00E74038"/>
    <w:pPr>
      <w:widowControl w:val="0"/>
      <w:spacing w:line="360" w:lineRule="auto"/>
      <w:ind w:left="100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7"/>
    <w:rsid w:val="00E74038"/>
    <w:pPr>
      <w:widowControl w:val="0"/>
      <w:spacing w:line="360" w:lineRule="auto"/>
      <w:ind w:left="100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7"/>
    <w:rsid w:val="00E74038"/>
    <w:pPr>
      <w:widowControl w:val="0"/>
      <w:spacing w:line="360" w:lineRule="auto"/>
      <w:ind w:left="100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Plain Text"/>
    <w:basedOn w:val="a4"/>
    <w:link w:val="afffa"/>
    <w:rsid w:val="00E74038"/>
    <w:pPr>
      <w:widowControl w:val="0"/>
      <w:spacing w:line="360" w:lineRule="auto"/>
      <w:ind w:left="1000"/>
    </w:pPr>
    <w:rPr>
      <w:rFonts w:ascii="宋体" w:hAnsi="Courier New" w:cs="Courier New"/>
      <w:kern w:val="2"/>
      <w:sz w:val="21"/>
      <w:szCs w:val="21"/>
    </w:rPr>
  </w:style>
  <w:style w:type="character" w:customStyle="1" w:styleId="afffa">
    <w:name w:val="纯文本 字符"/>
    <w:basedOn w:val="a6"/>
    <w:link w:val="afff9"/>
    <w:rsid w:val="00E74038"/>
    <w:rPr>
      <w:rFonts w:ascii="宋体" w:hAnsi="Courier New" w:cs="Courier New"/>
      <w:kern w:val="2"/>
      <w:sz w:val="21"/>
      <w:szCs w:val="21"/>
    </w:rPr>
  </w:style>
  <w:style w:type="table" w:styleId="afffb">
    <w:name w:val="Table Elegant"/>
    <w:basedOn w:val="a7"/>
    <w:rsid w:val="00E74038"/>
    <w:pPr>
      <w:widowControl w:val="0"/>
      <w:spacing w:line="360" w:lineRule="auto"/>
      <w:ind w:left="100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c">
    <w:name w:val="E-mail Signature"/>
    <w:basedOn w:val="a4"/>
    <w:link w:val="afffd"/>
    <w:rsid w:val="00E74038"/>
    <w:pPr>
      <w:widowControl w:val="0"/>
      <w:spacing w:line="360" w:lineRule="auto"/>
      <w:ind w:left="1000"/>
    </w:pPr>
    <w:rPr>
      <w:kern w:val="2"/>
      <w:sz w:val="21"/>
    </w:rPr>
  </w:style>
  <w:style w:type="character" w:customStyle="1" w:styleId="afffd">
    <w:name w:val="电子邮件签名 字符"/>
    <w:basedOn w:val="a6"/>
    <w:link w:val="afffc"/>
    <w:rsid w:val="00E74038"/>
    <w:rPr>
      <w:kern w:val="2"/>
      <w:sz w:val="21"/>
      <w:szCs w:val="24"/>
    </w:rPr>
  </w:style>
  <w:style w:type="table" w:styleId="1e">
    <w:name w:val="Table Classic 1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7"/>
    <w:rsid w:val="00E74038"/>
    <w:pPr>
      <w:widowControl w:val="0"/>
      <w:spacing w:line="360" w:lineRule="auto"/>
      <w:ind w:left="100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e">
    <w:name w:val="Closing"/>
    <w:basedOn w:val="a4"/>
    <w:link w:val="affff"/>
    <w:rsid w:val="00E74038"/>
    <w:pPr>
      <w:widowControl w:val="0"/>
      <w:spacing w:line="360" w:lineRule="auto"/>
      <w:ind w:leftChars="2100" w:left="100"/>
    </w:pPr>
    <w:rPr>
      <w:kern w:val="2"/>
      <w:sz w:val="21"/>
    </w:rPr>
  </w:style>
  <w:style w:type="table" w:styleId="25">
    <w:name w:val="Table Simple 2"/>
    <w:basedOn w:val="a7"/>
    <w:rsid w:val="00E74038"/>
    <w:pPr>
      <w:widowControl w:val="0"/>
      <w:spacing w:line="360" w:lineRule="auto"/>
      <w:ind w:left="100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affff">
    <w:name w:val="结束语 字符"/>
    <w:basedOn w:val="a6"/>
    <w:link w:val="afffe"/>
    <w:rsid w:val="00E74038"/>
    <w:rPr>
      <w:kern w:val="2"/>
      <w:sz w:val="21"/>
      <w:szCs w:val="24"/>
    </w:rPr>
  </w:style>
  <w:style w:type="paragraph" w:styleId="affff0">
    <w:name w:val="List"/>
    <w:basedOn w:val="a4"/>
    <w:rsid w:val="00E74038"/>
    <w:pPr>
      <w:widowControl w:val="0"/>
      <w:spacing w:line="360" w:lineRule="auto"/>
      <w:ind w:left="200" w:hangingChars="200" w:hanging="200"/>
    </w:pPr>
    <w:rPr>
      <w:kern w:val="2"/>
      <w:sz w:val="21"/>
    </w:rPr>
  </w:style>
  <w:style w:type="table" w:styleId="1f">
    <w:name w:val="Table Subtle 1"/>
    <w:basedOn w:val="a7"/>
    <w:rsid w:val="00E74038"/>
    <w:pPr>
      <w:widowControl w:val="0"/>
      <w:spacing w:line="360" w:lineRule="auto"/>
      <w:ind w:left="100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7"/>
    <w:rsid w:val="00E74038"/>
    <w:pPr>
      <w:widowControl w:val="0"/>
      <w:spacing w:line="360" w:lineRule="auto"/>
      <w:ind w:left="100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3D effects 1"/>
    <w:basedOn w:val="a7"/>
    <w:rsid w:val="00E74038"/>
    <w:pPr>
      <w:widowControl w:val="0"/>
      <w:spacing w:line="360" w:lineRule="auto"/>
      <w:ind w:left="100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7"/>
    <w:rsid w:val="00E74038"/>
    <w:pPr>
      <w:widowControl w:val="0"/>
      <w:spacing w:line="360" w:lineRule="auto"/>
      <w:ind w:left="100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7"/>
    <w:rsid w:val="00E74038"/>
    <w:pPr>
      <w:widowControl w:val="0"/>
      <w:spacing w:line="360" w:lineRule="auto"/>
      <w:ind w:left="100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8">
    <w:name w:val="List 2"/>
    <w:basedOn w:val="a4"/>
    <w:rsid w:val="00E74038"/>
    <w:pPr>
      <w:widowControl w:val="0"/>
      <w:spacing w:line="360" w:lineRule="auto"/>
      <w:ind w:leftChars="200" w:left="100" w:hangingChars="200" w:hanging="200"/>
    </w:pPr>
    <w:rPr>
      <w:kern w:val="2"/>
      <w:sz w:val="21"/>
    </w:rPr>
  </w:style>
  <w:style w:type="paragraph" w:styleId="37">
    <w:name w:val="List 3"/>
    <w:basedOn w:val="a4"/>
    <w:rsid w:val="00E74038"/>
    <w:pPr>
      <w:widowControl w:val="0"/>
      <w:spacing w:line="360" w:lineRule="auto"/>
      <w:ind w:leftChars="400" w:left="100" w:hangingChars="200" w:hanging="200"/>
    </w:pPr>
    <w:rPr>
      <w:kern w:val="2"/>
      <w:sz w:val="21"/>
    </w:rPr>
  </w:style>
  <w:style w:type="paragraph" w:styleId="29">
    <w:name w:val="List Number 2"/>
    <w:basedOn w:val="a4"/>
    <w:rsid w:val="00E74038"/>
    <w:pPr>
      <w:widowControl w:val="0"/>
      <w:tabs>
        <w:tab w:val="num" w:pos="780"/>
      </w:tabs>
      <w:spacing w:line="360" w:lineRule="auto"/>
      <w:ind w:leftChars="200" w:left="780" w:hangingChars="200" w:hanging="360"/>
    </w:pPr>
    <w:rPr>
      <w:kern w:val="2"/>
      <w:sz w:val="21"/>
    </w:rPr>
  </w:style>
  <w:style w:type="paragraph" w:styleId="38">
    <w:name w:val="List Number 3"/>
    <w:basedOn w:val="a4"/>
    <w:rsid w:val="00E74038"/>
    <w:pPr>
      <w:widowControl w:val="0"/>
      <w:tabs>
        <w:tab w:val="num" w:pos="1200"/>
      </w:tabs>
      <w:spacing w:line="360" w:lineRule="auto"/>
      <w:ind w:leftChars="400" w:left="1200" w:hangingChars="200" w:hanging="360"/>
    </w:pPr>
    <w:rPr>
      <w:kern w:val="2"/>
      <w:sz w:val="21"/>
    </w:rPr>
  </w:style>
  <w:style w:type="paragraph" w:styleId="45">
    <w:name w:val="List Number 4"/>
    <w:basedOn w:val="a4"/>
    <w:rsid w:val="00E74038"/>
    <w:pPr>
      <w:widowControl w:val="0"/>
      <w:tabs>
        <w:tab w:val="num" w:pos="1620"/>
      </w:tabs>
      <w:spacing w:line="360" w:lineRule="auto"/>
      <w:ind w:leftChars="600" w:left="1620" w:hangingChars="200" w:hanging="360"/>
    </w:pPr>
    <w:rPr>
      <w:kern w:val="2"/>
      <w:sz w:val="21"/>
    </w:rPr>
  </w:style>
  <w:style w:type="paragraph" w:styleId="53">
    <w:name w:val="List Number 5"/>
    <w:basedOn w:val="a4"/>
    <w:rsid w:val="00E74038"/>
    <w:pPr>
      <w:widowControl w:val="0"/>
      <w:tabs>
        <w:tab w:val="num" w:pos="2040"/>
      </w:tabs>
      <w:spacing w:line="360" w:lineRule="auto"/>
      <w:ind w:leftChars="800" w:left="2040" w:hangingChars="200" w:hanging="360"/>
    </w:pPr>
    <w:rPr>
      <w:kern w:val="2"/>
      <w:sz w:val="21"/>
    </w:rPr>
  </w:style>
  <w:style w:type="paragraph" w:styleId="affff1">
    <w:name w:val="List Continue"/>
    <w:basedOn w:val="a4"/>
    <w:rsid w:val="00E74038"/>
    <w:pPr>
      <w:widowControl w:val="0"/>
      <w:spacing w:after="120" w:line="360" w:lineRule="auto"/>
      <w:ind w:leftChars="200" w:left="420"/>
    </w:pPr>
    <w:rPr>
      <w:kern w:val="2"/>
      <w:sz w:val="21"/>
    </w:rPr>
  </w:style>
  <w:style w:type="paragraph" w:styleId="2a">
    <w:name w:val="List Continue 2"/>
    <w:basedOn w:val="a4"/>
    <w:rsid w:val="00E74038"/>
    <w:pPr>
      <w:widowControl w:val="0"/>
      <w:spacing w:after="120" w:line="360" w:lineRule="auto"/>
      <w:ind w:leftChars="400" w:left="840"/>
    </w:pPr>
    <w:rPr>
      <w:kern w:val="2"/>
      <w:sz w:val="21"/>
    </w:rPr>
  </w:style>
  <w:style w:type="paragraph" w:styleId="39">
    <w:name w:val="List Continue 3"/>
    <w:basedOn w:val="a4"/>
    <w:rsid w:val="00E74038"/>
    <w:pPr>
      <w:widowControl w:val="0"/>
      <w:spacing w:after="120" w:line="360" w:lineRule="auto"/>
      <w:ind w:leftChars="600" w:left="1260"/>
    </w:pPr>
    <w:rPr>
      <w:kern w:val="2"/>
      <w:sz w:val="21"/>
    </w:rPr>
  </w:style>
  <w:style w:type="paragraph" w:styleId="46">
    <w:name w:val="List Continue 4"/>
    <w:basedOn w:val="a4"/>
    <w:rsid w:val="00E74038"/>
    <w:pPr>
      <w:widowControl w:val="0"/>
      <w:spacing w:after="120" w:line="360" w:lineRule="auto"/>
      <w:ind w:leftChars="800" w:left="1680"/>
    </w:pPr>
    <w:rPr>
      <w:kern w:val="2"/>
      <w:sz w:val="21"/>
    </w:rPr>
  </w:style>
  <w:style w:type="paragraph" w:styleId="54">
    <w:name w:val="List Continue 5"/>
    <w:basedOn w:val="a4"/>
    <w:rsid w:val="00E74038"/>
    <w:pPr>
      <w:widowControl w:val="0"/>
      <w:spacing w:after="120" w:line="360" w:lineRule="auto"/>
      <w:ind w:leftChars="1000" w:left="2100"/>
    </w:pPr>
    <w:rPr>
      <w:kern w:val="2"/>
      <w:sz w:val="21"/>
    </w:rPr>
  </w:style>
  <w:style w:type="paragraph" w:styleId="affff2">
    <w:name w:val="List Bullet"/>
    <w:basedOn w:val="a4"/>
    <w:rsid w:val="00E74038"/>
    <w:pPr>
      <w:widowControl w:val="0"/>
      <w:tabs>
        <w:tab w:val="num" w:pos="360"/>
      </w:tabs>
      <w:spacing w:line="360" w:lineRule="auto"/>
      <w:ind w:left="360" w:hangingChars="200" w:hanging="360"/>
    </w:pPr>
    <w:rPr>
      <w:kern w:val="2"/>
      <w:sz w:val="21"/>
    </w:rPr>
  </w:style>
  <w:style w:type="paragraph" w:styleId="2b">
    <w:name w:val="List Bullet 2"/>
    <w:basedOn w:val="a4"/>
    <w:rsid w:val="00E74038"/>
    <w:pPr>
      <w:widowControl w:val="0"/>
      <w:tabs>
        <w:tab w:val="num" w:pos="780"/>
      </w:tabs>
      <w:spacing w:line="360" w:lineRule="auto"/>
      <w:ind w:leftChars="200" w:left="780" w:hangingChars="200" w:hanging="360"/>
    </w:pPr>
    <w:rPr>
      <w:kern w:val="2"/>
      <w:sz w:val="21"/>
    </w:rPr>
  </w:style>
  <w:style w:type="paragraph" w:styleId="3a">
    <w:name w:val="List Bullet 3"/>
    <w:basedOn w:val="a4"/>
    <w:rsid w:val="00E74038"/>
    <w:pPr>
      <w:widowControl w:val="0"/>
      <w:tabs>
        <w:tab w:val="num" w:pos="1200"/>
      </w:tabs>
      <w:spacing w:line="360" w:lineRule="auto"/>
      <w:ind w:leftChars="400" w:left="1200" w:hangingChars="200" w:hanging="360"/>
    </w:pPr>
    <w:rPr>
      <w:kern w:val="2"/>
      <w:sz w:val="21"/>
    </w:rPr>
  </w:style>
  <w:style w:type="paragraph" w:styleId="47">
    <w:name w:val="List Bullet 4"/>
    <w:basedOn w:val="a4"/>
    <w:rsid w:val="00E74038"/>
    <w:pPr>
      <w:widowControl w:val="0"/>
      <w:tabs>
        <w:tab w:val="num" w:pos="1620"/>
      </w:tabs>
      <w:spacing w:line="360" w:lineRule="auto"/>
      <w:ind w:leftChars="600" w:left="1620" w:hangingChars="200" w:hanging="360"/>
    </w:pPr>
    <w:rPr>
      <w:kern w:val="2"/>
      <w:sz w:val="21"/>
    </w:rPr>
  </w:style>
  <w:style w:type="paragraph" w:styleId="55">
    <w:name w:val="List Bullet 5"/>
    <w:basedOn w:val="a4"/>
    <w:rsid w:val="00E74038"/>
    <w:pPr>
      <w:widowControl w:val="0"/>
      <w:tabs>
        <w:tab w:val="num" w:pos="2040"/>
      </w:tabs>
      <w:spacing w:line="360" w:lineRule="auto"/>
      <w:ind w:leftChars="800" w:left="2040" w:hangingChars="200" w:hanging="360"/>
    </w:pPr>
    <w:rPr>
      <w:kern w:val="2"/>
      <w:sz w:val="21"/>
    </w:rPr>
  </w:style>
  <w:style w:type="paragraph" w:styleId="affff3">
    <w:name w:val="Signature"/>
    <w:basedOn w:val="a4"/>
    <w:link w:val="affff4"/>
    <w:rsid w:val="00E74038"/>
    <w:pPr>
      <w:widowControl w:val="0"/>
      <w:spacing w:line="360" w:lineRule="auto"/>
      <w:ind w:leftChars="2100" w:left="100"/>
    </w:pPr>
    <w:rPr>
      <w:kern w:val="2"/>
      <w:sz w:val="21"/>
    </w:rPr>
  </w:style>
  <w:style w:type="table" w:styleId="1f1">
    <w:name w:val="Table List 1"/>
    <w:basedOn w:val="a7"/>
    <w:rsid w:val="00E74038"/>
    <w:pPr>
      <w:widowControl w:val="0"/>
      <w:spacing w:line="360" w:lineRule="auto"/>
      <w:ind w:left="100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7"/>
    <w:rsid w:val="00E74038"/>
    <w:pPr>
      <w:widowControl w:val="0"/>
      <w:spacing w:line="360" w:lineRule="auto"/>
      <w:ind w:left="100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7"/>
    <w:rsid w:val="00E74038"/>
    <w:pPr>
      <w:widowControl w:val="0"/>
      <w:spacing w:line="360" w:lineRule="auto"/>
      <w:ind w:left="100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7"/>
    <w:rsid w:val="00E74038"/>
    <w:pPr>
      <w:widowControl w:val="0"/>
      <w:spacing w:line="360" w:lineRule="auto"/>
      <w:ind w:left="100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7"/>
    <w:rsid w:val="00E74038"/>
    <w:pPr>
      <w:widowControl w:val="0"/>
      <w:spacing w:line="360" w:lineRule="auto"/>
      <w:ind w:left="100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7"/>
    <w:rsid w:val="00E74038"/>
    <w:pPr>
      <w:widowControl w:val="0"/>
      <w:spacing w:line="360" w:lineRule="auto"/>
      <w:ind w:left="100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5">
    <w:name w:val="Table Contemporary"/>
    <w:basedOn w:val="a7"/>
    <w:rsid w:val="00E74038"/>
    <w:pPr>
      <w:widowControl w:val="0"/>
      <w:spacing w:line="360" w:lineRule="auto"/>
      <w:ind w:left="100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affff4">
    <w:name w:val="签名 字符"/>
    <w:basedOn w:val="a6"/>
    <w:link w:val="affff3"/>
    <w:rsid w:val="00E74038"/>
    <w:rPr>
      <w:kern w:val="2"/>
      <w:sz w:val="21"/>
      <w:szCs w:val="24"/>
    </w:rPr>
  </w:style>
  <w:style w:type="paragraph" w:styleId="affff6">
    <w:name w:val="Block Text"/>
    <w:basedOn w:val="a4"/>
    <w:rsid w:val="00E74038"/>
    <w:pPr>
      <w:widowControl w:val="0"/>
      <w:spacing w:after="120" w:line="360" w:lineRule="auto"/>
      <w:ind w:leftChars="700" w:left="1440" w:rightChars="700" w:right="1440"/>
    </w:pPr>
    <w:rPr>
      <w:kern w:val="2"/>
      <w:sz w:val="21"/>
    </w:rPr>
  </w:style>
  <w:style w:type="paragraph" w:styleId="affff7">
    <w:name w:val="envelope address"/>
    <w:basedOn w:val="a4"/>
    <w:rsid w:val="00E74038"/>
    <w:pPr>
      <w:framePr w:w="7920" w:h="1980" w:hRule="exact" w:hSpace="180" w:wrap="auto" w:hAnchor="page" w:xAlign="center" w:yAlign="bottom"/>
      <w:widowControl w:val="0"/>
      <w:snapToGrid w:val="0"/>
      <w:spacing w:line="360" w:lineRule="auto"/>
      <w:ind w:leftChars="1400" w:left="100"/>
    </w:pPr>
    <w:rPr>
      <w:rFonts w:ascii="Arial" w:hAnsi="Arial" w:cs="Arial"/>
      <w:kern w:val="2"/>
      <w:sz w:val="24"/>
    </w:rPr>
  </w:style>
  <w:style w:type="table" w:styleId="1f2">
    <w:name w:val="Table Columns 1"/>
    <w:basedOn w:val="a7"/>
    <w:rsid w:val="00E74038"/>
    <w:pPr>
      <w:widowControl w:val="0"/>
      <w:spacing w:line="360" w:lineRule="auto"/>
      <w:ind w:left="100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7"/>
    <w:rsid w:val="00E74038"/>
    <w:pPr>
      <w:widowControl w:val="0"/>
      <w:spacing w:line="360" w:lineRule="auto"/>
      <w:ind w:left="100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rsid w:val="00E74038"/>
    <w:pPr>
      <w:widowControl w:val="0"/>
      <w:spacing w:line="360" w:lineRule="auto"/>
      <w:ind w:left="100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7"/>
    <w:rsid w:val="00E74038"/>
    <w:pPr>
      <w:widowControl w:val="0"/>
      <w:spacing w:line="360" w:lineRule="auto"/>
      <w:ind w:left="100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7"/>
    <w:rsid w:val="00E74038"/>
    <w:pPr>
      <w:widowControl w:val="0"/>
      <w:spacing w:line="360" w:lineRule="auto"/>
      <w:ind w:left="100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3">
    <w:name w:val="Table Grid 1"/>
    <w:basedOn w:val="a7"/>
    <w:rsid w:val="00E74038"/>
    <w:pPr>
      <w:widowControl w:val="0"/>
      <w:spacing w:line="360" w:lineRule="auto"/>
      <w:ind w:left="100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7"/>
    <w:rsid w:val="00E74038"/>
    <w:pPr>
      <w:widowControl w:val="0"/>
      <w:spacing w:line="360" w:lineRule="auto"/>
      <w:ind w:left="100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7"/>
    <w:rsid w:val="00E74038"/>
    <w:pPr>
      <w:widowControl w:val="0"/>
      <w:spacing w:line="360" w:lineRule="auto"/>
      <w:ind w:left="100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7"/>
    <w:rsid w:val="00E74038"/>
    <w:pPr>
      <w:widowControl w:val="0"/>
      <w:spacing w:line="360" w:lineRule="auto"/>
      <w:ind w:left="100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7"/>
    <w:rsid w:val="00E74038"/>
    <w:pPr>
      <w:widowControl w:val="0"/>
      <w:spacing w:line="360" w:lineRule="auto"/>
      <w:ind w:left="100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7"/>
    <w:rsid w:val="00E74038"/>
    <w:pPr>
      <w:widowControl w:val="0"/>
      <w:spacing w:line="360" w:lineRule="auto"/>
      <w:ind w:left="100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4">
    <w:name w:val="Table Web 1"/>
    <w:basedOn w:val="a7"/>
    <w:rsid w:val="00E74038"/>
    <w:pPr>
      <w:widowControl w:val="0"/>
      <w:spacing w:line="360" w:lineRule="auto"/>
      <w:ind w:left="100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7"/>
    <w:rsid w:val="00E74038"/>
    <w:pPr>
      <w:widowControl w:val="0"/>
      <w:spacing w:line="360" w:lineRule="auto"/>
      <w:ind w:left="100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7"/>
    <w:rsid w:val="00E74038"/>
    <w:pPr>
      <w:widowControl w:val="0"/>
      <w:spacing w:line="360" w:lineRule="auto"/>
      <w:ind w:left="100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Message Header"/>
    <w:basedOn w:val="a4"/>
    <w:link w:val="affff9"/>
    <w:rsid w:val="00E74038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360" w:lineRule="auto"/>
      <w:ind w:leftChars="500" w:left="1080" w:hangingChars="500" w:hanging="1080"/>
    </w:pPr>
    <w:rPr>
      <w:rFonts w:ascii="Arial" w:hAnsi="Arial" w:cs="Arial"/>
      <w:kern w:val="2"/>
      <w:sz w:val="24"/>
    </w:rPr>
  </w:style>
  <w:style w:type="numbering" w:styleId="a0">
    <w:name w:val="Outline List 3"/>
    <w:basedOn w:val="a8"/>
    <w:semiHidden/>
    <w:rsid w:val="00E74038"/>
    <w:pPr>
      <w:numPr>
        <w:numId w:val="11"/>
      </w:numPr>
    </w:pPr>
  </w:style>
  <w:style w:type="character" w:customStyle="1" w:styleId="affff9">
    <w:name w:val="信息标题 字符"/>
    <w:basedOn w:val="a6"/>
    <w:link w:val="affff8"/>
    <w:rsid w:val="00E74038"/>
    <w:rPr>
      <w:rFonts w:ascii="Arial" w:hAnsi="Arial" w:cs="Arial"/>
      <w:kern w:val="2"/>
      <w:sz w:val="24"/>
      <w:szCs w:val="24"/>
      <w:shd w:val="pct20" w:color="auto" w:fill="auto"/>
    </w:rPr>
  </w:style>
  <w:style w:type="paragraph" w:styleId="affffa">
    <w:name w:val="table of authorities"/>
    <w:basedOn w:val="a4"/>
    <w:next w:val="a4"/>
    <w:rsid w:val="00E74038"/>
    <w:pPr>
      <w:widowControl w:val="0"/>
      <w:spacing w:line="360" w:lineRule="auto"/>
      <w:ind w:leftChars="200" w:left="420" w:firstLineChars="200" w:firstLine="200"/>
      <w:jc w:val="both"/>
    </w:pPr>
    <w:rPr>
      <w:kern w:val="2"/>
      <w:sz w:val="21"/>
      <w:szCs w:val="21"/>
    </w:rPr>
  </w:style>
  <w:style w:type="character" w:styleId="affffb">
    <w:name w:val="line number"/>
    <w:basedOn w:val="a6"/>
    <w:rsid w:val="00E74038"/>
  </w:style>
  <w:style w:type="paragraph" w:styleId="affffc">
    <w:name w:val="Note Heading"/>
    <w:basedOn w:val="a4"/>
    <w:next w:val="a4"/>
    <w:link w:val="affffd"/>
    <w:rsid w:val="00E74038"/>
    <w:pPr>
      <w:widowControl w:val="0"/>
      <w:spacing w:line="360" w:lineRule="auto"/>
      <w:ind w:left="1000"/>
      <w:jc w:val="center"/>
    </w:pPr>
    <w:rPr>
      <w:kern w:val="2"/>
      <w:sz w:val="21"/>
    </w:rPr>
  </w:style>
  <w:style w:type="character" w:customStyle="1" w:styleId="affffd">
    <w:name w:val="注释标题 字符"/>
    <w:basedOn w:val="a6"/>
    <w:link w:val="affffc"/>
    <w:rsid w:val="00E74038"/>
    <w:rPr>
      <w:kern w:val="2"/>
      <w:sz w:val="21"/>
      <w:szCs w:val="24"/>
    </w:rPr>
  </w:style>
  <w:style w:type="table" w:styleId="affffe">
    <w:name w:val="Table Professional"/>
    <w:basedOn w:val="a7"/>
    <w:rsid w:val="00E74038"/>
    <w:pPr>
      <w:widowControl w:val="0"/>
      <w:spacing w:line="360" w:lineRule="auto"/>
      <w:ind w:left="100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3">
    <w:name w:val="步骤内容"/>
    <w:basedOn w:val="a4"/>
    <w:autoRedefine/>
    <w:qFormat/>
    <w:rsid w:val="00E74038"/>
    <w:pPr>
      <w:spacing w:line="360" w:lineRule="auto"/>
      <w:ind w:left="839"/>
    </w:pPr>
    <w:rPr>
      <w:sz w:val="21"/>
    </w:rPr>
  </w:style>
  <w:style w:type="table" w:customStyle="1" w:styleId="1f5">
    <w:name w:val="表格1"/>
    <w:basedOn w:val="a7"/>
    <w:rsid w:val="00E74038"/>
    <w:pPr>
      <w:jc w:val="both"/>
    </w:pPr>
    <w:rPr>
      <w:rFonts w:ascii="Calibri" w:hAnsi="Calibri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jc w:val="center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pPr>
        <w:jc w:val="both"/>
      </w:p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5" w:color="auto" w:fill="FFFFFF"/>
      </w:tcPr>
    </w:tblStylePr>
  </w:style>
  <w:style w:type="paragraph" w:customStyle="1" w:styleId="-2">
    <w:name w:val="图-拓扑"/>
    <w:basedOn w:val="a4"/>
    <w:rsid w:val="00E74038"/>
    <w:pPr>
      <w:spacing w:afterLines="100" w:after="240"/>
      <w:jc w:val="center"/>
    </w:pPr>
    <w:rPr>
      <w:rFonts w:cs="宋体"/>
      <w:szCs w:val="20"/>
    </w:rPr>
  </w:style>
  <w:style w:type="numbering" w:customStyle="1" w:styleId="1">
    <w:name w:val="样式1"/>
    <w:uiPriority w:val="99"/>
    <w:rsid w:val="00E74038"/>
    <w:pPr>
      <w:numPr>
        <w:numId w:val="12"/>
      </w:numPr>
    </w:pPr>
  </w:style>
  <w:style w:type="numbering" w:customStyle="1" w:styleId="20">
    <w:name w:val="样式2"/>
    <w:uiPriority w:val="99"/>
    <w:rsid w:val="00E74038"/>
    <w:pPr>
      <w:numPr>
        <w:numId w:val="13"/>
      </w:numPr>
    </w:pPr>
  </w:style>
  <w:style w:type="numbering" w:customStyle="1" w:styleId="30">
    <w:name w:val="样式3"/>
    <w:uiPriority w:val="99"/>
    <w:rsid w:val="00E74038"/>
    <w:pPr>
      <w:numPr>
        <w:numId w:val="14"/>
      </w:numPr>
    </w:pPr>
  </w:style>
  <w:style w:type="numbering" w:customStyle="1" w:styleId="40">
    <w:name w:val="样式4"/>
    <w:uiPriority w:val="99"/>
    <w:rsid w:val="00E74038"/>
    <w:pPr>
      <w:numPr>
        <w:numId w:val="15"/>
      </w:numPr>
    </w:pPr>
  </w:style>
  <w:style w:type="numbering" w:customStyle="1" w:styleId="5">
    <w:name w:val="样式5"/>
    <w:uiPriority w:val="99"/>
    <w:rsid w:val="00E74038"/>
    <w:pPr>
      <w:numPr>
        <w:numId w:val="16"/>
      </w:numPr>
    </w:pPr>
  </w:style>
  <w:style w:type="numbering" w:customStyle="1" w:styleId="60">
    <w:name w:val="样式6"/>
    <w:uiPriority w:val="99"/>
    <w:rsid w:val="00E74038"/>
    <w:pPr>
      <w:numPr>
        <w:numId w:val="17"/>
      </w:numPr>
    </w:pPr>
  </w:style>
  <w:style w:type="numbering" w:customStyle="1" w:styleId="7">
    <w:name w:val="样式7"/>
    <w:uiPriority w:val="99"/>
    <w:rsid w:val="00E74038"/>
    <w:pPr>
      <w:numPr>
        <w:numId w:val="18"/>
      </w:numPr>
    </w:pPr>
  </w:style>
  <w:style w:type="numbering" w:customStyle="1" w:styleId="80">
    <w:name w:val="样式8"/>
    <w:uiPriority w:val="99"/>
    <w:rsid w:val="00E74038"/>
    <w:pPr>
      <w:numPr>
        <w:numId w:val="19"/>
      </w:numPr>
    </w:pPr>
  </w:style>
  <w:style w:type="numbering" w:customStyle="1" w:styleId="9">
    <w:name w:val="样式9"/>
    <w:uiPriority w:val="99"/>
    <w:rsid w:val="00E74038"/>
    <w:pPr>
      <w:numPr>
        <w:numId w:val="20"/>
      </w:numPr>
    </w:pPr>
  </w:style>
  <w:style w:type="numbering" w:customStyle="1" w:styleId="10">
    <w:name w:val="样式10"/>
    <w:uiPriority w:val="99"/>
    <w:rsid w:val="00E74038"/>
    <w:pPr>
      <w:numPr>
        <w:numId w:val="21"/>
      </w:numPr>
    </w:pPr>
  </w:style>
  <w:style w:type="numbering" w:customStyle="1" w:styleId="11">
    <w:name w:val="样式11"/>
    <w:uiPriority w:val="99"/>
    <w:rsid w:val="00E74038"/>
    <w:pPr>
      <w:numPr>
        <w:numId w:val="22"/>
      </w:numPr>
    </w:pPr>
  </w:style>
  <w:style w:type="numbering" w:customStyle="1" w:styleId="120">
    <w:name w:val="样式12"/>
    <w:uiPriority w:val="99"/>
    <w:rsid w:val="00E74038"/>
    <w:pPr>
      <w:numPr>
        <w:numId w:val="23"/>
      </w:numPr>
    </w:pPr>
  </w:style>
  <w:style w:type="numbering" w:customStyle="1" w:styleId="13">
    <w:name w:val="样式13"/>
    <w:uiPriority w:val="99"/>
    <w:rsid w:val="00E74038"/>
    <w:pPr>
      <w:numPr>
        <w:numId w:val="24"/>
      </w:numPr>
    </w:pPr>
  </w:style>
  <w:style w:type="numbering" w:customStyle="1" w:styleId="14">
    <w:name w:val="样式14"/>
    <w:uiPriority w:val="99"/>
    <w:rsid w:val="00E74038"/>
    <w:pPr>
      <w:numPr>
        <w:numId w:val="25"/>
      </w:numPr>
    </w:pPr>
  </w:style>
  <w:style w:type="numbering" w:customStyle="1" w:styleId="15">
    <w:name w:val="样式15"/>
    <w:uiPriority w:val="99"/>
    <w:rsid w:val="00E74038"/>
    <w:pPr>
      <w:numPr>
        <w:numId w:val="26"/>
      </w:numPr>
    </w:pPr>
  </w:style>
  <w:style w:type="paragraph" w:styleId="HTML9">
    <w:name w:val="HTML Preformatted"/>
    <w:basedOn w:val="a4"/>
    <w:link w:val="HTMLa"/>
    <w:uiPriority w:val="99"/>
    <w:unhideWhenUsed/>
    <w:rsid w:val="00E74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character" w:customStyle="1" w:styleId="HTMLa">
    <w:name w:val="HTML 预设格式 字符"/>
    <w:basedOn w:val="a6"/>
    <w:link w:val="HTML9"/>
    <w:uiPriority w:val="99"/>
    <w:rsid w:val="00E74038"/>
    <w:rPr>
      <w:rFonts w:ascii="宋体" w:hAnsi="宋体" w:cs="宋体"/>
      <w:sz w:val="24"/>
      <w:szCs w:val="24"/>
    </w:rPr>
  </w:style>
  <w:style w:type="character" w:styleId="afffff">
    <w:name w:val="FollowedHyperlink"/>
    <w:rsid w:val="00E74038"/>
    <w:rPr>
      <w:color w:val="800080"/>
      <w:u w:val="single"/>
    </w:rPr>
  </w:style>
  <w:style w:type="character" w:customStyle="1" w:styleId="af2">
    <w:name w:val="批注框文本 字符"/>
    <w:basedOn w:val="a6"/>
    <w:link w:val="af1"/>
    <w:rsid w:val="00E74038"/>
    <w:rPr>
      <w:sz w:val="18"/>
      <w:szCs w:val="18"/>
    </w:rPr>
  </w:style>
  <w:style w:type="character" w:customStyle="1" w:styleId="af5">
    <w:name w:val="批注主题 字符"/>
    <w:basedOn w:val="a6"/>
    <w:link w:val="af4"/>
    <w:rsid w:val="00E74038"/>
    <w:rPr>
      <w:b/>
      <w:bCs/>
      <w:sz w:val="18"/>
      <w:szCs w:val="24"/>
    </w:rPr>
  </w:style>
  <w:style w:type="character" w:customStyle="1" w:styleId="afa">
    <w:name w:val="批注文字 字符"/>
    <w:basedOn w:val="a6"/>
    <w:link w:val="af9"/>
    <w:rsid w:val="00E74038"/>
    <w:rPr>
      <w:sz w:val="18"/>
      <w:szCs w:val="24"/>
    </w:rPr>
  </w:style>
  <w:style w:type="paragraph" w:customStyle="1" w:styleId="afffff0">
    <w:name w:val="图"/>
    <w:basedOn w:val="a4"/>
    <w:rsid w:val="00D64E97"/>
    <w:pPr>
      <w:spacing w:afterLines="100" w:after="240"/>
      <w:jc w:val="center"/>
    </w:pPr>
    <w:rPr>
      <w:rFonts w:cs="宋体"/>
      <w:szCs w:val="20"/>
    </w:rPr>
  </w:style>
  <w:style w:type="paragraph" w:customStyle="1" w:styleId="afffff1">
    <w:name w:val="说明提示"/>
    <w:basedOn w:val="a2"/>
    <w:link w:val="Char5"/>
    <w:rsid w:val="00E74038"/>
    <w:pPr>
      <w:numPr>
        <w:numId w:val="0"/>
      </w:numPr>
    </w:pPr>
    <w:rPr>
      <w:b/>
      <w:bCs w:val="0"/>
      <w:snapToGrid/>
      <w:color w:val="DF0615"/>
      <w:sz w:val="24"/>
    </w:rPr>
  </w:style>
  <w:style w:type="character" w:customStyle="1" w:styleId="Char5">
    <w:name w:val="说明提示 Char"/>
    <w:basedOn w:val="a6"/>
    <w:link w:val="afffff1"/>
    <w:rsid w:val="00E74038"/>
    <w:rPr>
      <w:b/>
      <w:color w:val="DF0615"/>
      <w:sz w:val="24"/>
      <w:szCs w:val="24"/>
    </w:rPr>
  </w:style>
  <w:style w:type="table" w:customStyle="1" w:styleId="3f">
    <w:name w:val="说明提示表格3"/>
    <w:basedOn w:val="a7"/>
    <w:rsid w:val="00E74038"/>
    <w:pPr>
      <w:jc w:val="both"/>
    </w:pPr>
    <w:rPr>
      <w:snapToGrid w:val="0"/>
      <w:szCs w:val="18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jc w:val="center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pPr>
        <w:jc w:val="both"/>
      </w:pPr>
      <w:rPr>
        <w:rFonts w:ascii="Times New Roman" w:eastAsia="宋体" w:hAnsi="Times New Roman"/>
        <w:b w:val="0"/>
        <w:bCs/>
        <w:i w:val="0"/>
        <w:color w:val="auto"/>
        <w:sz w:val="18"/>
        <w:szCs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customStyle="1" w:styleId="--">
    <w:name w:val="标题--正文"/>
    <w:basedOn w:val="a5"/>
    <w:rsid w:val="00E74038"/>
    <w:pPr>
      <w:spacing w:before="240"/>
    </w:pPr>
    <w:rPr>
      <w:b/>
      <w:bCs/>
      <w:sz w:val="28"/>
    </w:rPr>
  </w:style>
  <w:style w:type="paragraph" w:customStyle="1" w:styleId="--0">
    <w:name w:val="标题--步骤"/>
    <w:basedOn w:val="a4"/>
    <w:rsid w:val="00E74038"/>
    <w:pPr>
      <w:spacing w:beforeLines="50" w:before="120" w:afterLines="50" w:after="120" w:line="360" w:lineRule="auto"/>
      <w:ind w:left="839"/>
    </w:pPr>
    <w:rPr>
      <w:rFonts w:cs="宋体"/>
      <w:b/>
      <w:bCs/>
      <w:sz w:val="24"/>
      <w:szCs w:val="20"/>
    </w:rPr>
  </w:style>
  <w:style w:type="character" w:customStyle="1" w:styleId="afffff2">
    <w:name w:val="论文标题"/>
    <w:rsid w:val="006D2C0A"/>
    <w:rPr>
      <w:rFonts w:ascii="黑体" w:eastAsia="黑体" w:hAnsi="黑体"/>
      <w:sz w:val="44"/>
    </w:rPr>
  </w:style>
  <w:style w:type="paragraph" w:customStyle="1" w:styleId="afffff3">
    <w:name w:val="赛事名称"/>
    <w:basedOn w:val="a4"/>
    <w:rsid w:val="006D2C0A"/>
    <w:pPr>
      <w:jc w:val="center"/>
    </w:pPr>
    <w:rPr>
      <w:rFonts w:ascii="黑体" w:eastAsia="黑体" w:hAnsi="黑体" w:cs="宋体"/>
      <w:sz w:val="52"/>
      <w:szCs w:val="20"/>
    </w:rPr>
  </w:style>
  <w:style w:type="paragraph" w:styleId="TOC3">
    <w:name w:val="toc 3"/>
    <w:basedOn w:val="a4"/>
    <w:next w:val="a4"/>
    <w:autoRedefine/>
    <w:uiPriority w:val="39"/>
    <w:rsid w:val="00E74038"/>
    <w:pPr>
      <w:ind w:left="360"/>
    </w:pPr>
    <w:rPr>
      <w:i/>
      <w:iCs/>
      <w:sz w:val="20"/>
      <w:szCs w:val="20"/>
    </w:rPr>
  </w:style>
  <w:style w:type="paragraph" w:styleId="TOC1">
    <w:name w:val="toc 1"/>
    <w:basedOn w:val="a4"/>
    <w:next w:val="a4"/>
    <w:autoRedefine/>
    <w:uiPriority w:val="39"/>
    <w:rsid w:val="00E74038"/>
    <w:pPr>
      <w:tabs>
        <w:tab w:val="left" w:pos="630"/>
        <w:tab w:val="right" w:leader="dot" w:pos="8455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a4"/>
    <w:next w:val="a4"/>
    <w:autoRedefine/>
    <w:uiPriority w:val="39"/>
    <w:rsid w:val="00E74038"/>
    <w:pPr>
      <w:ind w:left="180"/>
    </w:pPr>
    <w:rPr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oleObject" Target="embeddings/oleObject11.bin"/><Relationship Id="rId21" Type="http://schemas.openxmlformats.org/officeDocument/2006/relationships/oleObject" Target="embeddings/oleObject2.bin"/><Relationship Id="rId34" Type="http://schemas.openxmlformats.org/officeDocument/2006/relationships/image" Target="media/image12.wmf"/><Relationship Id="rId42" Type="http://schemas.openxmlformats.org/officeDocument/2006/relationships/oleObject" Target="embeddings/oleObject12.bin"/><Relationship Id="rId47" Type="http://schemas.openxmlformats.org/officeDocument/2006/relationships/image" Target="media/image18.wmf"/><Relationship Id="rId50" Type="http://schemas.openxmlformats.org/officeDocument/2006/relationships/oleObject" Target="embeddings/oleObject16.bin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9" Type="http://schemas.openxmlformats.org/officeDocument/2006/relationships/oleObject" Target="embeddings/oleObject6.bin"/><Relationship Id="rId11" Type="http://schemas.openxmlformats.org/officeDocument/2006/relationships/footer" Target="footer1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0.bin"/><Relationship Id="rId40" Type="http://schemas.microsoft.com/office/2018/08/relationships/commentsExtensible" Target="commentsExtensible.xml"/><Relationship Id="rId45" Type="http://schemas.openxmlformats.org/officeDocument/2006/relationships/image" Target="media/image17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image" Target="media/image6.wmf"/><Relationship Id="rId27" Type="http://schemas.openxmlformats.org/officeDocument/2006/relationships/oleObject" Target="embeddings/oleObject5.bin"/><Relationship Id="rId30" Type="http://schemas.openxmlformats.org/officeDocument/2006/relationships/image" Target="media/image10.wmf"/><Relationship Id="rId35" Type="http://schemas.openxmlformats.org/officeDocument/2006/relationships/oleObject" Target="embeddings/oleObject9.bin"/><Relationship Id="rId43" Type="http://schemas.openxmlformats.org/officeDocument/2006/relationships/image" Target="media/image16.wmf"/><Relationship Id="rId48" Type="http://schemas.openxmlformats.org/officeDocument/2006/relationships/oleObject" Target="embeddings/oleObject15.bin"/><Relationship Id="rId8" Type="http://schemas.openxmlformats.org/officeDocument/2006/relationships/comments" Target="comments.xml"/><Relationship Id="rId51" Type="http://schemas.openxmlformats.org/officeDocument/2006/relationships/image" Target="media/image20.wmf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14.wmf"/><Relationship Id="rId46" Type="http://schemas.openxmlformats.org/officeDocument/2006/relationships/oleObject" Target="embeddings/oleObject14.bin"/><Relationship Id="rId20" Type="http://schemas.openxmlformats.org/officeDocument/2006/relationships/image" Target="media/image5.wmf"/><Relationship Id="rId41" Type="http://schemas.openxmlformats.org/officeDocument/2006/relationships/image" Target="media/image15.wmf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emf"/><Relationship Id="rId23" Type="http://schemas.openxmlformats.org/officeDocument/2006/relationships/oleObject" Target="embeddings/oleObject3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1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8EFC7-15FC-4729-AFAC-DD910491C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</Template>
  <TotalTime>49</TotalTime>
  <Pages>11</Pages>
  <Words>468</Words>
  <Characters>2674</Characters>
  <Application>Microsoft Office Word</Application>
  <DocSecurity>0</DocSecurity>
  <Lines>22</Lines>
  <Paragraphs>6</Paragraphs>
  <ScaleCrop>false</ScaleCrop>
  <Company>User</Company>
  <LinksUpToDate>false</LinksUpToDate>
  <CharactersWithSpaces>3136</CharactersWithSpaces>
  <SharedDoc>false</SharedDoc>
  <HLinks>
    <vt:vector size="66" baseType="variant"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_Toc37160244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_Toc37160243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_Toc37160242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_Toc37160241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_Toc37160240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_Toc37160239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_Toc37160238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_Toc37160237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_Toc37160236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_Toc37160235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_Toc37160234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HDQ</cp:lastModifiedBy>
  <cp:revision>24</cp:revision>
  <cp:lastPrinted>2012-04-08T08:17:00Z</cp:lastPrinted>
  <dcterms:created xsi:type="dcterms:W3CDTF">2020-04-08T06:57:00Z</dcterms:created>
  <dcterms:modified xsi:type="dcterms:W3CDTF">2020-04-26T10:15:00Z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